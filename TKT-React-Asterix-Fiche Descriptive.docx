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8F24D" w14:textId="0481CFA2" w:rsidR="00AD78C6" w:rsidRDefault="001F09D4" w:rsidP="00083BD6">
      <w:pPr>
        <w:pStyle w:val="Titre1"/>
        <w:jc w:val="center"/>
      </w:pPr>
      <w:r>
        <w:rPr>
          <w:noProof/>
        </w:rPr>
        <w:drawing>
          <wp:inline distT="0" distB="0" distL="0" distR="0" wp14:anchorId="64382CF3" wp14:editId="7E7629D6">
            <wp:extent cx="820100" cy="400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448" cy="411927"/>
                    </a:xfrm>
                    <a:prstGeom prst="rect">
                      <a:avLst/>
                    </a:prstGeom>
                    <a:noFill/>
                  </pic:spPr>
                </pic:pic>
              </a:graphicData>
            </a:graphic>
          </wp:inline>
        </w:drawing>
      </w:r>
    </w:p>
    <w:p w14:paraId="54A42BDE" w14:textId="1BFDA503" w:rsidR="00083BD6" w:rsidRPr="00225949" w:rsidRDefault="00225949" w:rsidP="00083BD6">
      <w:pPr>
        <w:pStyle w:val="Titre1"/>
        <w:jc w:val="center"/>
      </w:pPr>
      <w:r>
        <w:t xml:space="preserve">PROJET </w:t>
      </w:r>
      <w:r w:rsidR="00D56669">
        <w:t xml:space="preserve">App </w:t>
      </w:r>
      <w:proofErr w:type="spellStart"/>
      <w:r w:rsidR="00D56669">
        <w:t>ReactJS</w:t>
      </w:r>
      <w:proofErr w:type="spellEnd"/>
      <w:r w:rsidR="00083BD6">
        <w:br/>
      </w:r>
      <w:r w:rsidR="00DA1DAE">
        <w:t xml:space="preserve">Création </w:t>
      </w:r>
      <w:r w:rsidR="000C451C">
        <w:t>d’une application</w:t>
      </w:r>
    </w:p>
    <w:tbl>
      <w:tblPr>
        <w:tblW w:w="9265" w:type="dxa"/>
        <w:tblInd w:w="28" w:type="dxa"/>
        <w:tblLayout w:type="fixed"/>
        <w:tblCellMar>
          <w:top w:w="60" w:type="dxa"/>
          <w:left w:w="60" w:type="dxa"/>
          <w:bottom w:w="60" w:type="dxa"/>
          <w:right w:w="60" w:type="dxa"/>
        </w:tblCellMar>
        <w:tblLook w:val="0000" w:firstRow="0" w:lastRow="0" w:firstColumn="0" w:lastColumn="0" w:noHBand="0" w:noVBand="0"/>
      </w:tblPr>
      <w:tblGrid>
        <w:gridCol w:w="1868"/>
        <w:gridCol w:w="7397"/>
      </w:tblGrid>
      <w:tr w:rsidR="00083BD6" w14:paraId="669354CF" w14:textId="77777777" w:rsidTr="00FB56D7">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14:paraId="3933D0D2" w14:textId="77777777" w:rsidR="00083BD6" w:rsidRDefault="00083BD6" w:rsidP="00500E16">
            <w:pPr>
              <w:snapToGrid w:val="0"/>
              <w:jc w:val="center"/>
              <w:rPr>
                <w:color w:val="FFFFFF"/>
                <w:sz w:val="18"/>
                <w:szCs w:val="18"/>
              </w:rPr>
            </w:pPr>
            <w:r>
              <w:rPr>
                <w:color w:val="FFFFFF"/>
                <w:sz w:val="18"/>
                <w:szCs w:val="18"/>
              </w:rPr>
              <w:t>Propriétés</w:t>
            </w:r>
          </w:p>
        </w:tc>
        <w:tc>
          <w:tcPr>
            <w:tcW w:w="7397" w:type="dxa"/>
            <w:tcBorders>
              <w:top w:val="single" w:sz="4" w:space="0" w:color="000080"/>
              <w:left w:val="single" w:sz="4" w:space="0" w:color="000080"/>
              <w:bottom w:val="single" w:sz="4" w:space="0" w:color="000080"/>
              <w:right w:val="single" w:sz="4" w:space="0" w:color="000080"/>
            </w:tcBorders>
            <w:shd w:val="clear" w:color="auto" w:fill="6699CC"/>
            <w:vAlign w:val="center"/>
          </w:tcPr>
          <w:p w14:paraId="13DED4B8" w14:textId="77777777" w:rsidR="00083BD6" w:rsidRDefault="00083BD6" w:rsidP="00500E16">
            <w:pPr>
              <w:snapToGrid w:val="0"/>
              <w:jc w:val="center"/>
              <w:rPr>
                <w:color w:val="FFFFFF"/>
                <w:sz w:val="18"/>
                <w:szCs w:val="18"/>
              </w:rPr>
            </w:pPr>
            <w:r>
              <w:rPr>
                <w:color w:val="FFFFFF"/>
                <w:sz w:val="18"/>
                <w:szCs w:val="18"/>
              </w:rPr>
              <w:t>Description</w:t>
            </w:r>
          </w:p>
        </w:tc>
      </w:tr>
      <w:tr w:rsidR="00083BD6" w14:paraId="506F9B97"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3D296B5B" w14:textId="77777777" w:rsidR="00083BD6" w:rsidRDefault="00083BD6" w:rsidP="00500E16">
            <w:pPr>
              <w:snapToGrid w:val="0"/>
              <w:rPr>
                <w:b/>
                <w:bCs/>
                <w:color w:val="990033"/>
                <w:sz w:val="18"/>
                <w:szCs w:val="18"/>
              </w:rPr>
            </w:pPr>
            <w:r>
              <w:rPr>
                <w:b/>
                <w:bCs/>
                <w:color w:val="990033"/>
                <w:sz w:val="18"/>
                <w:szCs w:val="18"/>
              </w:rPr>
              <w:t>Intitulé</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790859F2" w14:textId="200A5937" w:rsidR="00083BD6" w:rsidRDefault="00083BD6" w:rsidP="0023454A">
            <w:pPr>
              <w:snapToGrid w:val="0"/>
              <w:jc w:val="both"/>
              <w:rPr>
                <w:rFonts w:ascii="Calibri" w:hAnsi="Calibri" w:cs="Calibri"/>
              </w:rPr>
            </w:pPr>
            <w:r>
              <w:rPr>
                <w:rFonts w:ascii="Calibri" w:hAnsi="Calibri" w:cs="Calibri"/>
              </w:rPr>
              <w:t xml:space="preserve">Développement </w:t>
            </w:r>
            <w:r w:rsidR="00225949">
              <w:rPr>
                <w:rFonts w:ascii="Calibri" w:hAnsi="Calibri" w:cs="Calibri"/>
              </w:rPr>
              <w:t>d'un</w:t>
            </w:r>
            <w:r w:rsidR="000C451C">
              <w:rPr>
                <w:rFonts w:ascii="Calibri" w:hAnsi="Calibri" w:cs="Calibri"/>
              </w:rPr>
              <w:t xml:space="preserve">e application </w:t>
            </w:r>
            <w:r w:rsidR="0023454A">
              <w:rPr>
                <w:rFonts w:ascii="Calibri" w:hAnsi="Calibri" w:cs="Calibri"/>
              </w:rPr>
              <w:t xml:space="preserve">en utilisant la librairie </w:t>
            </w:r>
            <w:proofErr w:type="spellStart"/>
            <w:r w:rsidR="0023454A">
              <w:rPr>
                <w:rFonts w:ascii="Calibri" w:hAnsi="Calibri" w:cs="Calibri"/>
              </w:rPr>
              <w:t>ReactJS</w:t>
            </w:r>
            <w:proofErr w:type="spellEnd"/>
          </w:p>
        </w:tc>
      </w:tr>
      <w:tr w:rsidR="00083BD6" w14:paraId="208AFFE1"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64B0C14D" w14:textId="77777777" w:rsidR="00083BD6" w:rsidRDefault="00083BD6" w:rsidP="00500E16">
            <w:pPr>
              <w:snapToGrid w:val="0"/>
              <w:rPr>
                <w:b/>
                <w:bCs/>
                <w:color w:val="990033"/>
                <w:sz w:val="18"/>
                <w:szCs w:val="18"/>
              </w:rPr>
            </w:pPr>
            <w:r>
              <w:rPr>
                <w:b/>
                <w:bCs/>
                <w:color w:val="990033"/>
                <w:sz w:val="18"/>
                <w:szCs w:val="18"/>
              </w:rPr>
              <w:t>Présentation</w:t>
            </w:r>
            <w:r>
              <w:rPr>
                <w:b/>
                <w:bCs/>
                <w:color w:val="990033"/>
                <w:sz w:val="18"/>
                <w:szCs w:val="18"/>
              </w:rPr>
              <w:br/>
              <w:t>Rapide</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6BF491D1" w14:textId="5510DB13" w:rsidR="00083BD6" w:rsidRDefault="00083BD6" w:rsidP="0023454A">
            <w:pPr>
              <w:snapToGrid w:val="0"/>
              <w:rPr>
                <w:rFonts w:ascii="Calibri" w:hAnsi="Calibri" w:cs="Calibri"/>
              </w:rPr>
            </w:pPr>
            <w:r>
              <w:rPr>
                <w:rFonts w:ascii="Calibri" w:hAnsi="Calibri" w:cs="Calibri"/>
              </w:rPr>
              <w:t>En s'appuyant sur</w:t>
            </w:r>
            <w:r w:rsidR="00225949">
              <w:rPr>
                <w:rFonts w:ascii="Calibri" w:hAnsi="Calibri" w:cs="Calibri"/>
              </w:rPr>
              <w:t xml:space="preserve"> un cahier des charges, développement et mise en production d'un</w:t>
            </w:r>
            <w:r w:rsidR="001C4A3D">
              <w:rPr>
                <w:rFonts w:ascii="Calibri" w:hAnsi="Calibri" w:cs="Calibri"/>
              </w:rPr>
              <w:t xml:space="preserve">e </w:t>
            </w:r>
            <w:r w:rsidR="0023454A">
              <w:rPr>
                <w:rFonts w:ascii="Calibri" w:hAnsi="Calibri" w:cs="Calibri"/>
              </w:rPr>
              <w:t xml:space="preserve">Web App </w:t>
            </w:r>
            <w:r w:rsidR="000C451C">
              <w:rPr>
                <w:rFonts w:ascii="Calibri" w:hAnsi="Calibri" w:cs="Calibri"/>
              </w:rPr>
              <w:t>en</w:t>
            </w:r>
            <w:r w:rsidR="0023454A">
              <w:rPr>
                <w:rFonts w:ascii="Calibri" w:hAnsi="Calibri" w:cs="Calibri"/>
              </w:rPr>
              <w:t xml:space="preserve"> utilisant la librairie </w:t>
            </w:r>
            <w:proofErr w:type="spellStart"/>
            <w:r w:rsidR="0023454A">
              <w:rPr>
                <w:rFonts w:ascii="Calibri" w:hAnsi="Calibri" w:cs="Calibri"/>
              </w:rPr>
              <w:t>React</w:t>
            </w:r>
            <w:proofErr w:type="spellEnd"/>
            <w:r w:rsidR="00DA1DAE">
              <w:rPr>
                <w:rFonts w:ascii="Calibri" w:hAnsi="Calibri" w:cs="Calibri"/>
              </w:rPr>
              <w:t>,</w:t>
            </w:r>
            <w:r w:rsidR="00225949">
              <w:rPr>
                <w:rFonts w:ascii="Calibri" w:hAnsi="Calibri" w:cs="Calibri"/>
              </w:rPr>
              <w:t xml:space="preserve"> </w:t>
            </w:r>
            <w:r w:rsidR="001C4A3D">
              <w:rPr>
                <w:rFonts w:ascii="Calibri" w:hAnsi="Calibri" w:cs="Calibri"/>
              </w:rPr>
              <w:t xml:space="preserve">mise en place d’une API-REST a l’aide d’un serveur NodeJS pour communiquer avec une base de </w:t>
            </w:r>
            <w:r w:rsidR="000C451C">
              <w:rPr>
                <w:rFonts w:ascii="Calibri" w:hAnsi="Calibri" w:cs="Calibri"/>
              </w:rPr>
              <w:t>données</w:t>
            </w:r>
            <w:r w:rsidR="001C4A3D">
              <w:rPr>
                <w:rFonts w:ascii="Calibri" w:hAnsi="Calibri" w:cs="Calibri"/>
              </w:rPr>
              <w:t xml:space="preserve"> MySQL.</w:t>
            </w:r>
          </w:p>
        </w:tc>
      </w:tr>
      <w:tr w:rsidR="00083BD6" w14:paraId="70A99988"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0F872572" w14:textId="77777777" w:rsidR="00083BD6" w:rsidRDefault="00083BD6" w:rsidP="00500E16">
            <w:pPr>
              <w:snapToGrid w:val="0"/>
              <w:rPr>
                <w:b/>
                <w:bCs/>
                <w:color w:val="990033"/>
                <w:sz w:val="18"/>
                <w:szCs w:val="18"/>
              </w:rPr>
            </w:pPr>
            <w:r>
              <w:rPr>
                <w:b/>
                <w:bCs/>
                <w:color w:val="990033"/>
                <w:sz w:val="18"/>
                <w:szCs w:val="18"/>
              </w:rPr>
              <w:t>Positionnement</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4EB43D90" w14:textId="77777777" w:rsidR="00083BD6" w:rsidRDefault="00BF5F49" w:rsidP="00500E16">
            <w:pPr>
              <w:snapToGrid w:val="0"/>
              <w:rPr>
                <w:rFonts w:ascii="Calibri" w:hAnsi="Calibri" w:cs="Calibri"/>
              </w:rPr>
            </w:pPr>
            <w:r>
              <w:rPr>
                <w:rFonts w:ascii="Calibri" w:hAnsi="Calibri" w:cs="Calibri"/>
                <w:noProof/>
              </w:rPr>
              <w:drawing>
                <wp:inline distT="0" distB="0" distL="0" distR="0" wp14:anchorId="3A06D814" wp14:editId="339C505B">
                  <wp:extent cx="4533900" cy="2813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3900" cy="281305"/>
                          </a:xfrm>
                          <a:prstGeom prst="rect">
                            <a:avLst/>
                          </a:prstGeom>
                          <a:solidFill>
                            <a:srgbClr val="FFFFFF"/>
                          </a:solidFill>
                          <a:ln>
                            <a:noFill/>
                          </a:ln>
                        </pic:spPr>
                      </pic:pic>
                    </a:graphicData>
                  </a:graphic>
                </wp:inline>
              </w:drawing>
            </w:r>
          </w:p>
          <w:p w14:paraId="73AA8B29" w14:textId="6448F958" w:rsidR="00083BD6" w:rsidRDefault="00083BD6" w:rsidP="001C4A3D">
            <w:pPr>
              <w:tabs>
                <w:tab w:val="left" w:pos="2153"/>
                <w:tab w:val="left" w:pos="6210"/>
              </w:tabs>
              <w:snapToGrid w:val="0"/>
              <w:rPr>
                <w:rFonts w:ascii="Calibri" w:hAnsi="Calibri" w:cs="Calibri"/>
              </w:rPr>
            </w:pPr>
            <w:r>
              <w:rPr>
                <w:rFonts w:ascii="Calibri" w:hAnsi="Calibri" w:cs="Calibri"/>
              </w:rPr>
              <w:tab/>
            </w:r>
            <w:r w:rsidR="00225949">
              <w:rPr>
                <w:rFonts w:ascii="Calibri" w:hAnsi="Calibri" w:cs="Calibri"/>
              </w:rPr>
              <w:t xml:space="preserve">                                           </w:t>
            </w:r>
            <w:r w:rsidR="001C4A3D">
              <w:rPr>
                <w:rFonts w:ascii="Calibri" w:hAnsi="Calibri" w:cs="Calibri"/>
              </w:rPr>
              <w:t xml:space="preserve">                                        &gt;&gt;&gt;&gt;&gt;</w:t>
            </w:r>
          </w:p>
        </w:tc>
      </w:tr>
      <w:tr w:rsidR="00083BD6" w14:paraId="09D37F27"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3573D724" w14:textId="77777777" w:rsidR="00083BD6" w:rsidRDefault="00083BD6" w:rsidP="00500E16">
            <w:pPr>
              <w:snapToGrid w:val="0"/>
              <w:rPr>
                <w:b/>
                <w:bCs/>
                <w:color w:val="990033"/>
                <w:sz w:val="18"/>
                <w:szCs w:val="18"/>
              </w:rPr>
            </w:pPr>
            <w:r>
              <w:rPr>
                <w:b/>
                <w:bCs/>
                <w:color w:val="990033"/>
                <w:sz w:val="18"/>
                <w:szCs w:val="18"/>
              </w:rPr>
              <w:t>Durée estimée</w:t>
            </w:r>
            <w:r>
              <w:rPr>
                <w:b/>
                <w:bCs/>
                <w:color w:val="990033"/>
                <w:sz w:val="18"/>
                <w:szCs w:val="18"/>
              </w:rPr>
              <w:br/>
              <w:t>en heures</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7D8374C4" w14:textId="562AC566" w:rsidR="00414F3F" w:rsidRPr="00414F3F" w:rsidRDefault="00414F3F" w:rsidP="00414F3F">
            <w:pPr>
              <w:snapToGrid w:val="0"/>
              <w:rPr>
                <w:rFonts w:ascii="Calibri" w:hAnsi="Calibri" w:cs="Calibri"/>
              </w:rPr>
            </w:pPr>
            <w:r>
              <w:rPr>
                <w:rFonts w:ascii="Calibri" w:hAnsi="Calibri" w:cs="Calibri"/>
              </w:rPr>
              <w:t>12</w:t>
            </w:r>
            <w:r w:rsidRPr="00414F3F">
              <w:rPr>
                <w:rFonts w:ascii="Calibri" w:hAnsi="Calibri" w:cs="Calibri"/>
              </w:rPr>
              <w:t xml:space="preserve"> heures soit </w:t>
            </w:r>
            <w:r w:rsidR="001C4A3D">
              <w:rPr>
                <w:rFonts w:ascii="Calibri" w:hAnsi="Calibri" w:cs="Calibri"/>
              </w:rPr>
              <w:t>4</w:t>
            </w:r>
            <w:r w:rsidRPr="00414F3F">
              <w:rPr>
                <w:rFonts w:ascii="Calibri" w:hAnsi="Calibri" w:cs="Calibri"/>
              </w:rPr>
              <w:t xml:space="preserve"> séances de 4 heures entre le </w:t>
            </w:r>
            <w:r w:rsidR="00671651">
              <w:rPr>
                <w:rFonts w:ascii="Calibri" w:hAnsi="Calibri" w:cs="Calibri"/>
              </w:rPr>
              <w:t>22</w:t>
            </w:r>
            <w:r w:rsidRPr="00414F3F">
              <w:rPr>
                <w:rFonts w:ascii="Calibri" w:hAnsi="Calibri" w:cs="Calibri"/>
              </w:rPr>
              <w:t>/0</w:t>
            </w:r>
            <w:r w:rsidR="001C4A3D">
              <w:rPr>
                <w:rFonts w:ascii="Calibri" w:hAnsi="Calibri" w:cs="Calibri"/>
              </w:rPr>
              <w:t>3</w:t>
            </w:r>
            <w:r w:rsidRPr="00414F3F">
              <w:rPr>
                <w:rFonts w:ascii="Calibri" w:hAnsi="Calibri" w:cs="Calibri"/>
              </w:rPr>
              <w:t>/202</w:t>
            </w:r>
            <w:r w:rsidR="0023454A">
              <w:rPr>
                <w:rFonts w:ascii="Calibri" w:hAnsi="Calibri" w:cs="Calibri"/>
              </w:rPr>
              <w:t>3</w:t>
            </w:r>
            <w:r w:rsidRPr="00414F3F">
              <w:rPr>
                <w:rFonts w:ascii="Calibri" w:hAnsi="Calibri" w:cs="Calibri"/>
              </w:rPr>
              <w:t xml:space="preserve"> et le </w:t>
            </w:r>
            <w:r w:rsidR="00671651">
              <w:rPr>
                <w:rFonts w:ascii="Calibri" w:hAnsi="Calibri" w:cs="Calibri"/>
              </w:rPr>
              <w:t>12</w:t>
            </w:r>
            <w:r w:rsidRPr="00414F3F">
              <w:rPr>
                <w:rFonts w:ascii="Calibri" w:hAnsi="Calibri" w:cs="Calibri"/>
              </w:rPr>
              <w:t>/</w:t>
            </w:r>
            <w:r w:rsidR="0023454A">
              <w:rPr>
                <w:rFonts w:ascii="Calibri" w:hAnsi="Calibri" w:cs="Calibri"/>
              </w:rPr>
              <w:t>04</w:t>
            </w:r>
            <w:r w:rsidRPr="00414F3F">
              <w:rPr>
                <w:rFonts w:ascii="Calibri" w:hAnsi="Calibri" w:cs="Calibri"/>
              </w:rPr>
              <w:t>/202</w:t>
            </w:r>
            <w:r w:rsidR="0023454A">
              <w:rPr>
                <w:rFonts w:ascii="Calibri" w:hAnsi="Calibri" w:cs="Calibri"/>
              </w:rPr>
              <w:t>3</w:t>
            </w:r>
            <w:r w:rsidRPr="00414F3F">
              <w:rPr>
                <w:rFonts w:ascii="Calibri" w:hAnsi="Calibri" w:cs="Calibri"/>
              </w:rPr>
              <w:t xml:space="preserve"> inclus</w:t>
            </w:r>
          </w:p>
          <w:p w14:paraId="381146BC" w14:textId="12F3A9C1" w:rsidR="00083BD6" w:rsidRDefault="00414F3F" w:rsidP="00414F3F">
            <w:pPr>
              <w:snapToGrid w:val="0"/>
              <w:rPr>
                <w:rFonts w:ascii="Calibri" w:hAnsi="Calibri" w:cs="Calibri"/>
              </w:rPr>
            </w:pPr>
            <w:r w:rsidRPr="00414F3F">
              <w:rPr>
                <w:rFonts w:ascii="Calibri" w:hAnsi="Calibri" w:cs="Calibri"/>
              </w:rPr>
              <w:t xml:space="preserve">Livraison du projet : le </w:t>
            </w:r>
            <w:r w:rsidR="00671651">
              <w:rPr>
                <w:rFonts w:ascii="Calibri" w:hAnsi="Calibri" w:cs="Calibri"/>
              </w:rPr>
              <w:t>17</w:t>
            </w:r>
            <w:r w:rsidRPr="00414F3F">
              <w:rPr>
                <w:rFonts w:ascii="Calibri" w:hAnsi="Calibri" w:cs="Calibri"/>
              </w:rPr>
              <w:t>/</w:t>
            </w:r>
            <w:r w:rsidR="0023454A">
              <w:rPr>
                <w:rFonts w:ascii="Calibri" w:hAnsi="Calibri" w:cs="Calibri"/>
              </w:rPr>
              <w:t>04</w:t>
            </w:r>
            <w:r w:rsidRPr="00414F3F">
              <w:rPr>
                <w:rFonts w:ascii="Calibri" w:hAnsi="Calibri" w:cs="Calibri"/>
              </w:rPr>
              <w:t>/202</w:t>
            </w:r>
            <w:r w:rsidR="0023454A">
              <w:rPr>
                <w:rFonts w:ascii="Calibri" w:hAnsi="Calibri" w:cs="Calibri"/>
              </w:rPr>
              <w:t>3</w:t>
            </w:r>
            <w:r w:rsidRPr="00414F3F">
              <w:rPr>
                <w:rFonts w:ascii="Calibri" w:hAnsi="Calibri" w:cs="Calibri"/>
              </w:rPr>
              <w:t xml:space="preserve"> à </w:t>
            </w:r>
            <w:r w:rsidR="0023454A">
              <w:rPr>
                <w:rFonts w:ascii="Calibri" w:hAnsi="Calibri" w:cs="Calibri"/>
              </w:rPr>
              <w:t>20</w:t>
            </w:r>
            <w:r w:rsidRPr="00414F3F">
              <w:rPr>
                <w:rFonts w:ascii="Calibri" w:hAnsi="Calibri" w:cs="Calibri"/>
              </w:rPr>
              <w:t>h</w:t>
            </w:r>
            <w:r w:rsidR="001C4A3D">
              <w:rPr>
                <w:rFonts w:ascii="Calibri" w:hAnsi="Calibri" w:cs="Calibri"/>
              </w:rPr>
              <w:t>00</w:t>
            </w:r>
          </w:p>
        </w:tc>
      </w:tr>
      <w:tr w:rsidR="00083BD6" w14:paraId="23FC9F3C"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11C1C161" w14:textId="77777777" w:rsidR="00083BD6" w:rsidRDefault="00083BD6" w:rsidP="00500E16">
            <w:pPr>
              <w:snapToGrid w:val="0"/>
              <w:rPr>
                <w:b/>
                <w:bCs/>
                <w:color w:val="990033"/>
                <w:sz w:val="18"/>
                <w:szCs w:val="18"/>
              </w:rPr>
            </w:pPr>
            <w:r>
              <w:rPr>
                <w:b/>
                <w:bCs/>
                <w:color w:val="990033"/>
                <w:sz w:val="18"/>
                <w:szCs w:val="18"/>
              </w:rPr>
              <w:t>Savoir-faire SI mobilisés en priorité</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51246148" w14:textId="77777777" w:rsidR="00083BD6" w:rsidRDefault="00083BD6" w:rsidP="00500E16">
            <w:pPr>
              <w:snapToGrid w:val="0"/>
              <w:rPr>
                <w:rFonts w:ascii="Calibri" w:hAnsi="Calibri" w:cs="Calibri"/>
              </w:rPr>
            </w:pPr>
            <w:r>
              <w:rPr>
                <w:rFonts w:ascii="Calibri" w:hAnsi="Calibri" w:cs="Calibri"/>
              </w:rPr>
              <w:t>Les savoir-faire de la phase d'étude du projet, auxquels s'ajoutent :</w:t>
            </w:r>
          </w:p>
          <w:p w14:paraId="65EBDF83" w14:textId="5AE9A4F8" w:rsidR="00625055" w:rsidRPr="00414F3F" w:rsidRDefault="00625055" w:rsidP="00414F3F">
            <w:pPr>
              <w:pStyle w:val="Paragraphedeliste"/>
              <w:numPr>
                <w:ilvl w:val="0"/>
                <w:numId w:val="10"/>
              </w:numPr>
              <w:snapToGrid w:val="0"/>
              <w:rPr>
                <w:rFonts w:ascii="Calibri" w:hAnsi="Calibri" w:cs="Calibri"/>
              </w:rPr>
            </w:pPr>
            <w:r w:rsidRPr="00414F3F">
              <w:rPr>
                <w:rFonts w:ascii="Calibri" w:hAnsi="Calibri" w:cs="Calibri"/>
              </w:rPr>
              <w:t>Extraire et modifier les données d’une base de données</w:t>
            </w:r>
          </w:p>
          <w:p w14:paraId="24EA98CE" w14:textId="32A9B6CF" w:rsidR="00625055" w:rsidRPr="00414F3F" w:rsidRDefault="00625055" w:rsidP="00414F3F">
            <w:pPr>
              <w:pStyle w:val="Paragraphedeliste"/>
              <w:numPr>
                <w:ilvl w:val="0"/>
                <w:numId w:val="10"/>
              </w:numPr>
              <w:snapToGrid w:val="0"/>
              <w:rPr>
                <w:rFonts w:ascii="Calibri" w:hAnsi="Calibri" w:cs="Calibri"/>
              </w:rPr>
            </w:pPr>
            <w:r w:rsidRPr="00414F3F">
              <w:rPr>
                <w:rFonts w:ascii="Calibri" w:hAnsi="Calibri" w:cs="Calibri"/>
              </w:rPr>
              <w:t>Implémenter une base de données</w:t>
            </w:r>
          </w:p>
          <w:p w14:paraId="56F4E61C" w14:textId="7C46284D" w:rsidR="00625055" w:rsidRPr="00414F3F" w:rsidRDefault="00625055" w:rsidP="00414F3F">
            <w:pPr>
              <w:pStyle w:val="Paragraphedeliste"/>
              <w:numPr>
                <w:ilvl w:val="0"/>
                <w:numId w:val="10"/>
              </w:numPr>
              <w:snapToGrid w:val="0"/>
              <w:rPr>
                <w:rFonts w:ascii="Calibri" w:hAnsi="Calibri" w:cs="Calibri"/>
              </w:rPr>
            </w:pPr>
            <w:r w:rsidRPr="00414F3F">
              <w:rPr>
                <w:rFonts w:ascii="Calibri" w:hAnsi="Calibri" w:cs="Calibri"/>
              </w:rPr>
              <w:t>Programmer à l’aide d’un langage de programmation structurée</w:t>
            </w:r>
          </w:p>
          <w:p w14:paraId="0C2CA0C2" w14:textId="5AF4DD8E" w:rsidR="00625055" w:rsidRPr="00414F3F" w:rsidRDefault="00625055" w:rsidP="00414F3F">
            <w:pPr>
              <w:pStyle w:val="Paragraphedeliste"/>
              <w:numPr>
                <w:ilvl w:val="0"/>
                <w:numId w:val="10"/>
              </w:numPr>
              <w:snapToGrid w:val="0"/>
              <w:rPr>
                <w:rFonts w:ascii="Calibri" w:hAnsi="Calibri" w:cs="Calibri"/>
              </w:rPr>
            </w:pPr>
            <w:r w:rsidRPr="00414F3F">
              <w:rPr>
                <w:rFonts w:ascii="Calibri" w:hAnsi="Calibri" w:cs="Calibri"/>
              </w:rPr>
              <w:t>Programmer en utilisant des objet</w:t>
            </w:r>
            <w:r w:rsidR="00FA4EE7">
              <w:rPr>
                <w:rFonts w:ascii="Calibri" w:hAnsi="Calibri" w:cs="Calibri"/>
              </w:rPr>
              <w:t xml:space="preserve">s </w:t>
            </w:r>
            <w:proofErr w:type="spellStart"/>
            <w:r w:rsidR="00FA4EE7">
              <w:rPr>
                <w:rFonts w:ascii="Calibri" w:hAnsi="Calibri" w:cs="Calibri"/>
              </w:rPr>
              <w:t>json</w:t>
            </w:r>
            <w:proofErr w:type="spellEnd"/>
          </w:p>
          <w:p w14:paraId="271FEB20" w14:textId="5356DE66" w:rsidR="00625055" w:rsidRPr="00414F3F" w:rsidRDefault="00625055" w:rsidP="00414F3F">
            <w:pPr>
              <w:pStyle w:val="Paragraphedeliste"/>
              <w:numPr>
                <w:ilvl w:val="0"/>
                <w:numId w:val="10"/>
              </w:numPr>
              <w:snapToGrid w:val="0"/>
              <w:rPr>
                <w:rFonts w:ascii="Calibri" w:hAnsi="Calibri" w:cs="Calibri"/>
              </w:rPr>
            </w:pPr>
            <w:r w:rsidRPr="00414F3F">
              <w:rPr>
                <w:rFonts w:ascii="Calibri" w:hAnsi="Calibri" w:cs="Calibri"/>
              </w:rPr>
              <w:t>Appliquer des normes de développement</w:t>
            </w:r>
          </w:p>
          <w:p w14:paraId="28ABC7E9" w14:textId="3AC4FD38" w:rsidR="00625055" w:rsidRPr="00414F3F" w:rsidRDefault="00625055" w:rsidP="00414F3F">
            <w:pPr>
              <w:pStyle w:val="Paragraphedeliste"/>
              <w:numPr>
                <w:ilvl w:val="0"/>
                <w:numId w:val="10"/>
              </w:numPr>
              <w:snapToGrid w:val="0"/>
              <w:rPr>
                <w:rFonts w:ascii="Calibri" w:hAnsi="Calibri" w:cs="Calibri"/>
              </w:rPr>
            </w:pPr>
            <w:r w:rsidRPr="00414F3F">
              <w:rPr>
                <w:rFonts w:ascii="Calibri" w:hAnsi="Calibri" w:cs="Calibri"/>
              </w:rPr>
              <w:t>Concevoir une interface utilisateur</w:t>
            </w:r>
          </w:p>
          <w:p w14:paraId="6E4696BD" w14:textId="61B744CF" w:rsidR="00414F3F" w:rsidRPr="00414F3F" w:rsidRDefault="00414F3F" w:rsidP="00414F3F">
            <w:pPr>
              <w:pStyle w:val="Paragraphedeliste"/>
              <w:numPr>
                <w:ilvl w:val="0"/>
                <w:numId w:val="10"/>
              </w:numPr>
              <w:snapToGrid w:val="0"/>
              <w:rPr>
                <w:rFonts w:ascii="Calibri" w:hAnsi="Calibri" w:cs="Calibri"/>
              </w:rPr>
            </w:pPr>
            <w:r w:rsidRPr="00414F3F">
              <w:rPr>
                <w:rFonts w:ascii="Calibri" w:hAnsi="Calibri" w:cs="Calibri"/>
              </w:rPr>
              <w:t>Valider et documenter une application</w:t>
            </w:r>
          </w:p>
          <w:p w14:paraId="48BE435D" w14:textId="7F452C0B" w:rsidR="00FB56D7" w:rsidRPr="00414F3F" w:rsidRDefault="00FB56D7" w:rsidP="00414F3F">
            <w:pPr>
              <w:pStyle w:val="Paragraphedeliste"/>
              <w:numPr>
                <w:ilvl w:val="0"/>
                <w:numId w:val="10"/>
              </w:numPr>
              <w:snapToGrid w:val="0"/>
              <w:rPr>
                <w:rFonts w:ascii="Calibri" w:hAnsi="Calibri" w:cs="Calibri"/>
              </w:rPr>
            </w:pPr>
            <w:r w:rsidRPr="00414F3F">
              <w:rPr>
                <w:rFonts w:ascii="Calibri" w:hAnsi="Calibri" w:cs="Calibri"/>
              </w:rPr>
              <w:t>Programmer à l'aide d'un langage de programmation objet</w:t>
            </w:r>
          </w:p>
          <w:p w14:paraId="462B1071" w14:textId="1F4875FC" w:rsidR="00FB56D7" w:rsidRPr="00414F3F" w:rsidRDefault="00FB56D7" w:rsidP="00414F3F">
            <w:pPr>
              <w:pStyle w:val="Paragraphedeliste"/>
              <w:numPr>
                <w:ilvl w:val="0"/>
                <w:numId w:val="10"/>
              </w:numPr>
              <w:snapToGrid w:val="0"/>
              <w:rPr>
                <w:rFonts w:ascii="Calibri" w:hAnsi="Calibri" w:cs="Calibri"/>
              </w:rPr>
            </w:pPr>
            <w:r w:rsidRPr="00414F3F">
              <w:rPr>
                <w:rFonts w:ascii="Calibri" w:hAnsi="Calibri" w:cs="Calibri"/>
              </w:rPr>
              <w:t>Configurer et utiliser un environnement de développement</w:t>
            </w:r>
          </w:p>
          <w:p w14:paraId="30BDF21E" w14:textId="5DFBC7F9" w:rsidR="00083BD6" w:rsidRPr="00414F3F" w:rsidRDefault="00FB56D7" w:rsidP="00414F3F">
            <w:pPr>
              <w:pStyle w:val="Paragraphedeliste"/>
              <w:numPr>
                <w:ilvl w:val="0"/>
                <w:numId w:val="10"/>
              </w:numPr>
              <w:snapToGrid w:val="0"/>
              <w:rPr>
                <w:rFonts w:ascii="Calibri" w:hAnsi="Calibri" w:cs="Calibri"/>
              </w:rPr>
            </w:pPr>
            <w:r w:rsidRPr="00414F3F">
              <w:rPr>
                <w:rFonts w:ascii="Calibri" w:hAnsi="Calibri" w:cs="Calibri"/>
              </w:rPr>
              <w:t>Mettre au point un programme</w:t>
            </w:r>
          </w:p>
          <w:p w14:paraId="0FF7797E" w14:textId="1B628942" w:rsidR="00225949" w:rsidRPr="00414F3F" w:rsidRDefault="00FB56D7" w:rsidP="00414F3F">
            <w:pPr>
              <w:pStyle w:val="Paragraphedeliste"/>
              <w:numPr>
                <w:ilvl w:val="0"/>
                <w:numId w:val="10"/>
              </w:numPr>
              <w:snapToGrid w:val="0"/>
              <w:rPr>
                <w:rFonts w:ascii="Calibri" w:hAnsi="Calibri" w:cs="Calibri"/>
              </w:rPr>
            </w:pPr>
            <w:r w:rsidRPr="00414F3F">
              <w:rPr>
                <w:rFonts w:ascii="Calibri" w:hAnsi="Calibri" w:cs="Calibri"/>
              </w:rPr>
              <w:t>Exploiter</w:t>
            </w:r>
            <w:r w:rsidR="00485481" w:rsidRPr="00414F3F">
              <w:rPr>
                <w:rFonts w:ascii="Calibri" w:hAnsi="Calibri" w:cs="Calibri"/>
              </w:rPr>
              <w:t xml:space="preserve"> une bibliothèque de composants</w:t>
            </w:r>
          </w:p>
        </w:tc>
      </w:tr>
      <w:tr w:rsidR="00083BD6" w14:paraId="22C6A40F"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2D757DB7" w14:textId="77777777" w:rsidR="00083BD6" w:rsidRDefault="00083BD6" w:rsidP="00500E16">
            <w:pPr>
              <w:snapToGrid w:val="0"/>
              <w:rPr>
                <w:b/>
                <w:bCs/>
                <w:color w:val="990033"/>
                <w:sz w:val="18"/>
                <w:szCs w:val="18"/>
              </w:rPr>
            </w:pPr>
            <w:r>
              <w:rPr>
                <w:b/>
                <w:bCs/>
                <w:color w:val="990033"/>
                <w:sz w:val="18"/>
                <w:szCs w:val="18"/>
              </w:rPr>
              <w:t>Documents joints</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0F64A2CF" w14:textId="55E16ACB" w:rsidR="00083BD6" w:rsidRDefault="00083BD6" w:rsidP="00FB56D7">
            <w:pPr>
              <w:snapToGrid w:val="0"/>
              <w:rPr>
                <w:rFonts w:ascii="Calibri" w:hAnsi="Calibri" w:cs="Calibri"/>
              </w:rPr>
            </w:pPr>
            <w:r>
              <w:rPr>
                <w:rFonts w:ascii="Calibri" w:hAnsi="Calibri" w:cs="Calibri"/>
              </w:rPr>
              <w:t>Cahier des charges</w:t>
            </w:r>
          </w:p>
        </w:tc>
      </w:tr>
      <w:tr w:rsidR="00083BD6" w14:paraId="4F58D68B"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3990AA84" w14:textId="77777777" w:rsidR="00083BD6" w:rsidRDefault="00083BD6" w:rsidP="00500E16">
            <w:pPr>
              <w:snapToGrid w:val="0"/>
              <w:rPr>
                <w:b/>
                <w:bCs/>
                <w:color w:val="990033"/>
              </w:rPr>
            </w:pPr>
            <w:r>
              <w:rPr>
                <w:b/>
                <w:bCs/>
                <w:color w:val="990033"/>
              </w:rPr>
              <w:t xml:space="preserve">Modalités de </w:t>
            </w:r>
            <w:r>
              <w:rPr>
                <w:b/>
                <w:bCs/>
                <w:color w:val="990033"/>
              </w:rPr>
              <w:br/>
              <w:t>réception</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2464F006" w14:textId="62F16186" w:rsidR="00083BD6" w:rsidRDefault="001C4A3D" w:rsidP="00414F3F">
            <w:pPr>
              <w:snapToGrid w:val="0"/>
              <w:rPr>
                <w:rFonts w:ascii="Calibri" w:hAnsi="Calibri" w:cs="Calibri"/>
              </w:rPr>
            </w:pPr>
            <w:r>
              <w:rPr>
                <w:rFonts w:ascii="Calibri" w:hAnsi="Calibri" w:cs="Calibri"/>
              </w:rPr>
              <w:t xml:space="preserve">Application </w:t>
            </w:r>
            <w:proofErr w:type="spellStart"/>
            <w:r w:rsidR="0023454A">
              <w:rPr>
                <w:rFonts w:ascii="Calibri" w:hAnsi="Calibri" w:cs="Calibri"/>
              </w:rPr>
              <w:t>ReactJs</w:t>
            </w:r>
            <w:proofErr w:type="spellEnd"/>
            <w:r w:rsidR="000C451C">
              <w:rPr>
                <w:rFonts w:ascii="Calibri" w:hAnsi="Calibri" w:cs="Calibri"/>
              </w:rPr>
              <w:t xml:space="preserve"> / API </w:t>
            </w:r>
            <w:proofErr w:type="spellStart"/>
            <w:r w:rsidR="000C451C">
              <w:rPr>
                <w:rFonts w:ascii="Calibri" w:hAnsi="Calibri" w:cs="Calibri"/>
              </w:rPr>
              <w:t>nodeJS</w:t>
            </w:r>
            <w:proofErr w:type="spellEnd"/>
            <w:r w:rsidR="000C451C">
              <w:rPr>
                <w:rFonts w:ascii="Calibri" w:hAnsi="Calibri" w:cs="Calibri"/>
              </w:rPr>
              <w:t xml:space="preserve"> / BDD MYSQL</w:t>
            </w:r>
            <w:r w:rsidR="00414F3F">
              <w:rPr>
                <w:rFonts w:ascii="Calibri" w:hAnsi="Calibri" w:cs="Calibri"/>
              </w:rPr>
              <w:t xml:space="preserve"> </w:t>
            </w:r>
            <w:r w:rsidR="00327DE2">
              <w:rPr>
                <w:rFonts w:ascii="Calibri" w:hAnsi="Calibri" w:cs="Calibri"/>
              </w:rPr>
              <w:t>déposé dans un dépôt GitHub sur la branche ‘master’</w:t>
            </w:r>
          </w:p>
        </w:tc>
      </w:tr>
      <w:tr w:rsidR="00083BD6" w14:paraId="0D324EC3"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1E2B6D76" w14:textId="77777777" w:rsidR="00083BD6" w:rsidRDefault="00083BD6" w:rsidP="00500E16">
            <w:pPr>
              <w:snapToGrid w:val="0"/>
              <w:rPr>
                <w:b/>
                <w:bCs/>
                <w:color w:val="999999"/>
              </w:rPr>
            </w:pPr>
            <w:r>
              <w:rPr>
                <w:b/>
                <w:bCs/>
                <w:color w:val="999999"/>
              </w:rPr>
              <w:t>Équipes</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03130EFA" w14:textId="77777777" w:rsidR="00083BD6" w:rsidRDefault="00FB56D7" w:rsidP="00500E16">
            <w:pPr>
              <w:snapToGrid w:val="0"/>
              <w:rPr>
                <w:rFonts w:ascii="Calibri" w:hAnsi="Calibri" w:cs="Calibri"/>
                <w:color w:val="999999"/>
              </w:rPr>
            </w:pPr>
            <w:r>
              <w:rPr>
                <w:rFonts w:ascii="Calibri" w:hAnsi="Calibri" w:cs="Calibri"/>
                <w:color w:val="999999"/>
              </w:rPr>
              <w:t xml:space="preserve">Par équipe de </w:t>
            </w:r>
            <w:r w:rsidR="00F71761">
              <w:rPr>
                <w:rFonts w:ascii="Calibri" w:hAnsi="Calibri" w:cs="Calibri"/>
                <w:color w:val="999999"/>
              </w:rPr>
              <w:t xml:space="preserve">2 ou </w:t>
            </w:r>
            <w:r>
              <w:rPr>
                <w:rFonts w:ascii="Calibri" w:hAnsi="Calibri" w:cs="Calibri"/>
                <w:color w:val="999999"/>
              </w:rPr>
              <w:t>3</w:t>
            </w:r>
          </w:p>
        </w:tc>
      </w:tr>
      <w:tr w:rsidR="00083BD6" w14:paraId="69027080" w14:textId="77777777" w:rsidTr="00FB56D7">
        <w:trPr>
          <w:cantSplit/>
        </w:trPr>
        <w:tc>
          <w:tcPr>
            <w:tcW w:w="1868" w:type="dxa"/>
            <w:tcBorders>
              <w:top w:val="single" w:sz="4" w:space="0" w:color="000080"/>
              <w:left w:val="single" w:sz="4" w:space="0" w:color="000080"/>
              <w:bottom w:val="single" w:sz="4" w:space="0" w:color="000080"/>
            </w:tcBorders>
            <w:shd w:val="clear" w:color="auto" w:fill="auto"/>
          </w:tcPr>
          <w:p w14:paraId="5E043C52" w14:textId="77777777" w:rsidR="00083BD6" w:rsidRDefault="00083BD6" w:rsidP="00500E16">
            <w:pPr>
              <w:snapToGrid w:val="0"/>
              <w:rPr>
                <w:b/>
                <w:bCs/>
                <w:color w:val="808080"/>
              </w:rPr>
            </w:pPr>
            <w:r>
              <w:rPr>
                <w:b/>
                <w:bCs/>
                <w:color w:val="808080"/>
              </w:rPr>
              <w:t>Planning</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14:paraId="173C8665" w14:textId="77777777" w:rsidR="00327DE2" w:rsidRPr="00327DE2" w:rsidRDefault="00327DE2" w:rsidP="00327DE2">
            <w:pPr>
              <w:snapToGrid w:val="0"/>
              <w:rPr>
                <w:rFonts w:ascii="Calibri" w:hAnsi="Calibri" w:cs="Calibri"/>
              </w:rPr>
            </w:pPr>
            <w:r w:rsidRPr="00327DE2">
              <w:rPr>
                <w:rFonts w:ascii="Calibri" w:hAnsi="Calibri" w:cs="Calibri"/>
              </w:rPr>
              <w:t>A réaliser par le chef de projet</w:t>
            </w:r>
          </w:p>
          <w:p w14:paraId="07FC7D34" w14:textId="77777777" w:rsidR="00327DE2" w:rsidRPr="00327DE2" w:rsidRDefault="00327DE2" w:rsidP="00327DE2">
            <w:pPr>
              <w:snapToGrid w:val="0"/>
              <w:rPr>
                <w:rFonts w:ascii="Calibri" w:hAnsi="Calibri" w:cs="Calibri"/>
              </w:rPr>
            </w:pPr>
            <w:r w:rsidRPr="00327DE2">
              <w:rPr>
                <w:rFonts w:ascii="Calibri" w:hAnsi="Calibri" w:cs="Calibri"/>
              </w:rPr>
              <w:t>Diaporama de bilan du développement à réaliser également par le chef de projet</w:t>
            </w:r>
          </w:p>
          <w:p w14:paraId="638B106F" w14:textId="7C5BE351" w:rsidR="00083BD6" w:rsidRDefault="00327DE2" w:rsidP="00327DE2">
            <w:pPr>
              <w:snapToGrid w:val="0"/>
              <w:rPr>
                <w:rFonts w:ascii="Calibri" w:hAnsi="Calibri" w:cs="Calibri"/>
              </w:rPr>
            </w:pPr>
            <w:r w:rsidRPr="00327DE2">
              <w:rPr>
                <w:rFonts w:ascii="Calibri" w:hAnsi="Calibri" w:cs="Calibri"/>
              </w:rPr>
              <w:t>Suivi du projet grâce à Trello</w:t>
            </w:r>
          </w:p>
        </w:tc>
      </w:tr>
    </w:tbl>
    <w:p w14:paraId="2CEB7AC3" w14:textId="43CAD6CC" w:rsidR="006F49D7" w:rsidRDefault="006F49D7" w:rsidP="00222DF1">
      <w:pPr>
        <w:pStyle w:val="Titre1"/>
      </w:pPr>
      <w:r w:rsidRPr="00FB56D7">
        <w:br w:type="page"/>
      </w:r>
      <w:r w:rsidR="00222DF1">
        <w:lastRenderedPageBreak/>
        <w:t>CAHIER DES CHARGES</w:t>
      </w:r>
    </w:p>
    <w:p w14:paraId="1E796211" w14:textId="536A34DA" w:rsidR="00327DE2" w:rsidRDefault="00327DE2" w:rsidP="00327DE2">
      <w:pPr>
        <w:pStyle w:val="Titre2"/>
      </w:pPr>
      <w:r>
        <w:t>Introduction</w:t>
      </w:r>
    </w:p>
    <w:p w14:paraId="550F5D21" w14:textId="77777777" w:rsidR="000C451C" w:rsidRDefault="000C451C" w:rsidP="000C451C">
      <w:r>
        <w:t>Applications web, mobile, outils métiers et bien d’autres. Notre agence web accompagne ses clients de la création de leur projet à la production.</w:t>
      </w:r>
    </w:p>
    <w:p w14:paraId="4974A8E8" w14:textId="77777777" w:rsidR="000C451C" w:rsidRDefault="000C451C" w:rsidP="000C451C">
      <w:r>
        <w:t>L’agence web et mobile TKT accompagne ses clients de la définition des besoins (expression de besoin, cahier des charges, conception fonctionnelle, UX design, graphisme, prototype, MVP, POC, ...), pendant la phase de développement du projet (application web, application mobile native, application mobile hybride, ...) jusqu’à la maintenance du projet mis en ligne.</w:t>
      </w:r>
    </w:p>
    <w:p w14:paraId="1B80B808" w14:textId="77777777" w:rsidR="000C451C" w:rsidRDefault="000C451C" w:rsidP="000C451C"/>
    <w:p w14:paraId="101AFE14" w14:textId="6859BA14" w:rsidR="00327DE2" w:rsidRDefault="000C451C" w:rsidP="000C451C">
      <w:r>
        <w:t>Agence experte spécialisée dans le développement web et d’application mobile, TKT conseille et accompagne les créations, transformations digitales des startups, PME et grands groupes. Nous adaptons nos solutions à chaque contexte fonctionnel et économique.</w:t>
      </w:r>
    </w:p>
    <w:p w14:paraId="554492AA" w14:textId="77777777" w:rsidR="000C451C" w:rsidRDefault="000C451C" w:rsidP="000C451C"/>
    <w:p w14:paraId="52D8AFDC" w14:textId="3596E62B" w:rsidR="00327DE2" w:rsidRDefault="00327DE2" w:rsidP="00327DE2"/>
    <w:p w14:paraId="126A8E34" w14:textId="598428C0" w:rsidR="00327DE2" w:rsidRDefault="001F09D4" w:rsidP="00327DE2">
      <w:r>
        <w:rPr>
          <w:noProof/>
        </w:rPr>
        <w:drawing>
          <wp:inline distT="0" distB="0" distL="0" distR="0" wp14:anchorId="3E1C33F4" wp14:editId="44D6D95E">
            <wp:extent cx="6120765" cy="2172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172970"/>
                    </a:xfrm>
                    <a:prstGeom prst="rect">
                      <a:avLst/>
                    </a:prstGeom>
                  </pic:spPr>
                </pic:pic>
              </a:graphicData>
            </a:graphic>
          </wp:inline>
        </w:drawing>
      </w:r>
    </w:p>
    <w:p w14:paraId="28A41264" w14:textId="73C3CF82" w:rsidR="00327DE2" w:rsidRDefault="00327DE2" w:rsidP="00327DE2">
      <w:pPr>
        <w:pStyle w:val="Titre2"/>
      </w:pPr>
      <w:r>
        <w:t>Cadre</w:t>
      </w:r>
    </w:p>
    <w:p w14:paraId="0AB49052" w14:textId="1057D2A0" w:rsidR="00B21C31" w:rsidRDefault="00B21C31" w:rsidP="00327DE2">
      <w:r>
        <w:t>Vous travaillez dans cette société dans le service ‘</w:t>
      </w:r>
      <w:r w:rsidR="001F09D4">
        <w:t>développement</w:t>
      </w:r>
      <w:r w:rsidR="00832D48">
        <w:t xml:space="preserve"> </w:t>
      </w:r>
      <w:r w:rsidR="00C421CB">
        <w:t xml:space="preserve">web / </w:t>
      </w:r>
      <w:r w:rsidR="00832D48">
        <w:t>mobile</w:t>
      </w:r>
      <w:r>
        <w:t xml:space="preserve">’, votre équipe est constitué de </w:t>
      </w:r>
      <w:r w:rsidR="00CD25FC">
        <w:t>2</w:t>
      </w:r>
      <w:r>
        <w:t xml:space="preserve"> ou </w:t>
      </w:r>
      <w:r w:rsidR="00CD25FC">
        <w:t>3</w:t>
      </w:r>
      <w:r>
        <w:t xml:space="preserve"> membres.</w:t>
      </w:r>
    </w:p>
    <w:p w14:paraId="579F1CE9" w14:textId="7D0DAE75" w:rsidR="00327DE2" w:rsidRPr="00327DE2" w:rsidRDefault="00327DE2" w:rsidP="00327DE2">
      <w:r>
        <w:tab/>
      </w:r>
      <w:r>
        <w:tab/>
      </w:r>
      <w:r>
        <w:tab/>
      </w:r>
      <w:r>
        <w:tab/>
        <w:t xml:space="preserve"> </w:t>
      </w:r>
    </w:p>
    <w:p w14:paraId="60D168F3" w14:textId="77777777" w:rsidR="00F920C4" w:rsidRPr="00F920C4" w:rsidRDefault="00F920C4" w:rsidP="00222DF1">
      <w:pPr>
        <w:pStyle w:val="Titre2"/>
        <w:rPr>
          <w:color w:val="auto"/>
          <w:sz w:val="24"/>
          <w:szCs w:val="24"/>
        </w:rPr>
      </w:pPr>
      <w:r w:rsidRPr="00F920C4">
        <w:t>Définition du besoin</w:t>
      </w:r>
    </w:p>
    <w:p w14:paraId="5CB41183" w14:textId="6E684DE5" w:rsidR="00F920C4" w:rsidRDefault="00F920C4" w:rsidP="00222DF1">
      <w:pPr>
        <w:pStyle w:val="Titre3"/>
      </w:pPr>
      <w:r w:rsidRPr="00F920C4">
        <w:t>Définition de l'objet</w:t>
      </w:r>
    </w:p>
    <w:p w14:paraId="32812F92" w14:textId="0142FEC9" w:rsidR="001F09D4" w:rsidRPr="001F09D4" w:rsidRDefault="00671651" w:rsidP="001F09D4">
      <w:pPr>
        <w:jc w:val="center"/>
      </w:pPr>
      <w:r w:rsidRPr="00671651">
        <w:drawing>
          <wp:inline distT="0" distB="0" distL="0" distR="0" wp14:anchorId="7897FFDB" wp14:editId="7D8528E6">
            <wp:extent cx="2379174" cy="1246164"/>
            <wp:effectExtent l="0" t="0" r="2540" b="0"/>
            <wp:docPr id="3" name="Image 3" descr="Fichier:Logo Parc Astérix 2020.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Logo Parc Astérix 2020.png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320" cy="1257764"/>
                    </a:xfrm>
                    <a:prstGeom prst="rect">
                      <a:avLst/>
                    </a:prstGeom>
                    <a:noFill/>
                    <a:ln>
                      <a:noFill/>
                    </a:ln>
                  </pic:spPr>
                </pic:pic>
              </a:graphicData>
            </a:graphic>
          </wp:inline>
        </w:drawing>
      </w:r>
    </w:p>
    <w:p w14:paraId="179D6332" w14:textId="0BF345F1" w:rsidR="00B21C31" w:rsidRDefault="00B21C31" w:rsidP="00B21C31"/>
    <w:p w14:paraId="6B4CE5DB" w14:textId="22998A71" w:rsidR="00B21C31" w:rsidRDefault="001F09D4" w:rsidP="00E3148A">
      <w:r>
        <w:t>Le d</w:t>
      </w:r>
      <w:r w:rsidR="00671651">
        <w:t>irecteur général du parc</w:t>
      </w:r>
      <w:r>
        <w:t xml:space="preserve">, </w:t>
      </w:r>
      <w:r w:rsidR="00B21C31">
        <w:t xml:space="preserve">désire </w:t>
      </w:r>
      <w:r w:rsidR="00E3148A">
        <w:t>é</w:t>
      </w:r>
      <w:r>
        <w:t xml:space="preserve">quiper les </w:t>
      </w:r>
      <w:r w:rsidR="00832D48">
        <w:t>salariés</w:t>
      </w:r>
      <w:r w:rsidR="00C421CB">
        <w:t xml:space="preserve"> avec une application web</w:t>
      </w:r>
      <w:r>
        <w:t xml:space="preserve"> interne </w:t>
      </w:r>
      <w:r w:rsidR="00E3148A">
        <w:t>à</w:t>
      </w:r>
      <w:r>
        <w:t xml:space="preserve"> la société, l’objectif mettre en place </w:t>
      </w:r>
      <w:r w:rsidR="00E3148A">
        <w:t>une solution</w:t>
      </w:r>
      <w:r>
        <w:t xml:space="preserve"> facile d’utilisation pour faire gagner du temps</w:t>
      </w:r>
      <w:r w:rsidR="00E3148A">
        <w:t xml:space="preserve"> dans </w:t>
      </w:r>
      <w:r w:rsidR="00832D48">
        <w:t>les activités</w:t>
      </w:r>
      <w:r w:rsidR="00E3148A">
        <w:t xml:space="preserve"> de</w:t>
      </w:r>
      <w:r>
        <w:t xml:space="preserve"> </w:t>
      </w:r>
      <w:r w:rsidR="00E3148A">
        <w:t>t</w:t>
      </w:r>
      <w:r w:rsidR="00671651">
        <w:t>outes les équipes du parc.</w:t>
      </w:r>
    </w:p>
    <w:p w14:paraId="0AA876C9" w14:textId="7BE1A63A" w:rsidR="00D528FB" w:rsidRDefault="00D528FB" w:rsidP="00B21C31"/>
    <w:p w14:paraId="215976CA" w14:textId="77777777" w:rsidR="00F920C4" w:rsidRPr="00F920C4" w:rsidRDefault="00F920C4" w:rsidP="00222DF1"/>
    <w:p w14:paraId="002EEEC4" w14:textId="77777777" w:rsidR="00F920C4" w:rsidRPr="00F920C4" w:rsidRDefault="00F920C4" w:rsidP="00222DF1">
      <w:pPr>
        <w:pStyle w:val="Titre3"/>
      </w:pPr>
      <w:r w:rsidRPr="00F920C4">
        <w:t>Forme de l'objet</w:t>
      </w:r>
    </w:p>
    <w:p w14:paraId="22A0D84C" w14:textId="0FC8892E" w:rsidR="00832D48" w:rsidRDefault="00B21C31" w:rsidP="00671651">
      <w:pPr>
        <w:jc w:val="both"/>
      </w:pPr>
      <w:r>
        <w:t xml:space="preserve">Il </w:t>
      </w:r>
      <w:r w:rsidR="00FB56D7">
        <w:t xml:space="preserve">désire </w:t>
      </w:r>
      <w:r>
        <w:t>un</w:t>
      </w:r>
      <w:r w:rsidR="00E3148A">
        <w:t>e application</w:t>
      </w:r>
      <w:r w:rsidR="001877D8">
        <w:t>, accessible</w:t>
      </w:r>
      <w:r w:rsidR="00D528FB">
        <w:t xml:space="preserve"> et ergonomique</w:t>
      </w:r>
      <w:r w:rsidR="001877D8">
        <w:t>,</w:t>
      </w:r>
      <w:r w:rsidR="00E3148A">
        <w:t xml:space="preserve"> objectif utilisé le numérique pour avoir une vue globale des activités réaliser.</w:t>
      </w:r>
    </w:p>
    <w:p w14:paraId="201E3818" w14:textId="77777777" w:rsidR="00832D48" w:rsidRPr="00F920C4" w:rsidRDefault="00832D48" w:rsidP="00222DF1"/>
    <w:p w14:paraId="07621BAE" w14:textId="77777777" w:rsidR="00F920C4" w:rsidRPr="00FB56D7" w:rsidRDefault="00F920C4" w:rsidP="00222DF1">
      <w:pPr>
        <w:pStyle w:val="Titre2"/>
        <w:rPr>
          <w:color w:val="auto"/>
          <w:sz w:val="24"/>
          <w:szCs w:val="24"/>
        </w:rPr>
      </w:pPr>
      <w:r w:rsidRPr="00F920C4">
        <w:lastRenderedPageBreak/>
        <w:t>Contraintes</w:t>
      </w:r>
    </w:p>
    <w:p w14:paraId="02C986E1" w14:textId="00842BA1" w:rsidR="00D528FB" w:rsidRPr="00D528FB" w:rsidRDefault="00F920C4" w:rsidP="00832D48">
      <w:pPr>
        <w:pStyle w:val="Titre3"/>
      </w:pPr>
      <w:r w:rsidRPr="00F920C4">
        <w:t>Ergonomie</w:t>
      </w:r>
    </w:p>
    <w:p w14:paraId="35EF76C0" w14:textId="6A19199B" w:rsidR="00D528FB" w:rsidRDefault="00FB56D7" w:rsidP="00832D48">
      <w:pPr>
        <w:jc w:val="both"/>
      </w:pPr>
      <w:r>
        <w:t>L</w:t>
      </w:r>
      <w:r w:rsidR="00E3148A">
        <w:t>’application</w:t>
      </w:r>
      <w:r w:rsidR="00F920C4" w:rsidRPr="00F920C4">
        <w:t xml:space="preserve"> </w:t>
      </w:r>
      <w:r w:rsidR="00F44B4E">
        <w:t xml:space="preserve">respectera </w:t>
      </w:r>
      <w:r>
        <w:t>la charte graphique</w:t>
      </w:r>
      <w:r w:rsidR="00F920C4" w:rsidRPr="00F920C4">
        <w:t xml:space="preserve"> de l'entreprise </w:t>
      </w:r>
      <w:r w:rsidR="00191946" w:rsidRPr="00F920C4">
        <w:t>en termes</w:t>
      </w:r>
      <w:r w:rsidR="00F920C4" w:rsidRPr="00F920C4">
        <w:t xml:space="preserve"> d'ergonomie et de couleurs</w:t>
      </w:r>
      <w:r w:rsidR="00191946">
        <w:t>.</w:t>
      </w:r>
      <w:r w:rsidR="00D56669">
        <w:t xml:space="preserve"> L'utilisation est </w:t>
      </w:r>
      <w:r w:rsidR="00B96980">
        <w:t>prévue</w:t>
      </w:r>
      <w:r w:rsidR="00D56669">
        <w:t xml:space="preserve"> sur PC</w:t>
      </w:r>
      <w:r w:rsidR="00FA5595">
        <w:t xml:space="preserve"> pour l'administration</w:t>
      </w:r>
      <w:r w:rsidR="00D56669">
        <w:t xml:space="preserve"> et sur navigateur mobile</w:t>
      </w:r>
      <w:r w:rsidR="00FA5595">
        <w:t xml:space="preserve"> pour les employés</w:t>
      </w:r>
      <w:r w:rsidR="00D56669">
        <w:t>.</w:t>
      </w:r>
    </w:p>
    <w:p w14:paraId="549074EE" w14:textId="77777777" w:rsidR="00D528FB" w:rsidRDefault="00D528FB" w:rsidP="00222DF1"/>
    <w:p w14:paraId="71F65F13" w14:textId="77777777" w:rsidR="00F920C4" w:rsidRPr="00F920C4" w:rsidRDefault="00F920C4" w:rsidP="00222DF1">
      <w:pPr>
        <w:pStyle w:val="Titre3"/>
      </w:pPr>
      <w:r w:rsidRPr="00F920C4">
        <w:t>Environnement</w:t>
      </w:r>
    </w:p>
    <w:p w14:paraId="0AA4BDA9" w14:textId="257189EB" w:rsidR="00D57641" w:rsidRDefault="00E3148A" w:rsidP="00FB56D7">
      <w:pPr>
        <w:jc w:val="both"/>
      </w:pPr>
      <w:r>
        <w:t>L’application</w:t>
      </w:r>
      <w:r w:rsidR="00D528FB">
        <w:t xml:space="preserve"> </w:t>
      </w:r>
      <w:r w:rsidR="00FB56D7">
        <w:t>s</w:t>
      </w:r>
      <w:r w:rsidR="00222DF1">
        <w:t xml:space="preserve">era </w:t>
      </w:r>
      <w:r>
        <w:t>développée</w:t>
      </w:r>
      <w:r w:rsidR="00222DF1">
        <w:t xml:space="preserve"> </w:t>
      </w:r>
      <w:r w:rsidR="00D528FB">
        <w:t>sous</w:t>
      </w:r>
      <w:r w:rsidR="00F44B4E">
        <w:t xml:space="preserve"> </w:t>
      </w:r>
      <w:r w:rsidR="00FB56D7">
        <w:t>l</w:t>
      </w:r>
      <w:r w:rsidR="00C421CB">
        <w:t xml:space="preserve">a librairie </w:t>
      </w:r>
      <w:proofErr w:type="spellStart"/>
      <w:r w:rsidR="00C421CB">
        <w:t>ReactJs</w:t>
      </w:r>
      <w:proofErr w:type="spellEnd"/>
      <w:r>
        <w:t>, utilisera</w:t>
      </w:r>
      <w:r w:rsidR="00F44B4E">
        <w:t xml:space="preserve"> une</w:t>
      </w:r>
      <w:r>
        <w:t xml:space="preserve"> API nodeJS et une</w:t>
      </w:r>
      <w:r w:rsidR="00F44B4E">
        <w:t xml:space="preserve"> base de données</w:t>
      </w:r>
      <w:r w:rsidR="00D528FB">
        <w:t xml:space="preserve"> MySQL</w:t>
      </w:r>
      <w:r w:rsidR="00222DF1">
        <w:t>.</w:t>
      </w:r>
      <w:r w:rsidR="00FB56D7">
        <w:t xml:space="preserve"> Toutes les</w:t>
      </w:r>
      <w:r w:rsidR="00D528FB">
        <w:t xml:space="preserve"> </w:t>
      </w:r>
      <w:r w:rsidR="00937671">
        <w:t xml:space="preserve">données </w:t>
      </w:r>
      <w:r w:rsidR="00D528FB">
        <w:t>seront stockée</w:t>
      </w:r>
      <w:r w:rsidR="00CD25FC">
        <w:t>s</w:t>
      </w:r>
      <w:r w:rsidR="00D528FB">
        <w:t xml:space="preserve"> dans la base de </w:t>
      </w:r>
      <w:r w:rsidR="00191946">
        <w:t>données</w:t>
      </w:r>
      <w:r w:rsidR="00D528FB">
        <w:t>.</w:t>
      </w:r>
    </w:p>
    <w:p w14:paraId="6D0CBAE2" w14:textId="77777777" w:rsidR="00F44B4E" w:rsidRDefault="00F44B4E" w:rsidP="00083BD6">
      <w:pPr>
        <w:jc w:val="both"/>
      </w:pPr>
    </w:p>
    <w:p w14:paraId="377213F8" w14:textId="64D157C9" w:rsidR="00D57641" w:rsidRDefault="00D57641" w:rsidP="00E3148A">
      <w:pPr>
        <w:pStyle w:val="Titre3"/>
      </w:pPr>
      <w:r>
        <w:t>Architecture</w:t>
      </w:r>
    </w:p>
    <w:p w14:paraId="2E74D0A2" w14:textId="7026CB4F" w:rsidR="00FB56D7" w:rsidRDefault="00FB56D7" w:rsidP="00D57641">
      <w:r>
        <w:t xml:space="preserve">Des règles de nommage seront </w:t>
      </w:r>
      <w:r w:rsidR="001877D8">
        <w:t xml:space="preserve">définies, </w:t>
      </w:r>
      <w:r>
        <w:t>utilisées et respectées par le groupe.</w:t>
      </w:r>
    </w:p>
    <w:p w14:paraId="1B529A06" w14:textId="047988BF" w:rsidR="00FA5595" w:rsidRDefault="00FA5595" w:rsidP="00D57641"/>
    <w:p w14:paraId="457FBCA9" w14:textId="01D58FE4" w:rsidR="00FA5595" w:rsidRDefault="00FA5595" w:rsidP="00D57641">
      <w:r>
        <w:t>Utilisateur de l'application :</w:t>
      </w:r>
    </w:p>
    <w:p w14:paraId="78FDC516" w14:textId="5B524078" w:rsidR="00FA5595" w:rsidRDefault="00FA5595" w:rsidP="00FA5595">
      <w:pPr>
        <w:pStyle w:val="Paragraphedeliste"/>
        <w:numPr>
          <w:ilvl w:val="0"/>
          <w:numId w:val="16"/>
        </w:numPr>
      </w:pPr>
      <w:r>
        <w:t>Equipe technique (</w:t>
      </w:r>
      <w:r w:rsidRPr="00FA5595">
        <w:t>MAINTENANCE ATTRACTION</w:t>
      </w:r>
      <w:r>
        <w:t>)</w:t>
      </w:r>
    </w:p>
    <w:p w14:paraId="2CA2F8A0" w14:textId="79062B5C" w:rsidR="00FA5595" w:rsidRDefault="00FA5595" w:rsidP="00FA5595">
      <w:pPr>
        <w:pStyle w:val="Paragraphedeliste"/>
        <w:numPr>
          <w:ilvl w:val="0"/>
          <w:numId w:val="16"/>
        </w:numPr>
      </w:pPr>
      <w:r>
        <w:t xml:space="preserve">Equipe accueil </w:t>
      </w:r>
    </w:p>
    <w:p w14:paraId="3CE3DCFE" w14:textId="5C042272" w:rsidR="00FE7BFD" w:rsidRDefault="00FA5595" w:rsidP="00FE7BFD">
      <w:pPr>
        <w:pStyle w:val="Paragraphedeliste"/>
        <w:numPr>
          <w:ilvl w:val="0"/>
          <w:numId w:val="16"/>
        </w:numPr>
      </w:pPr>
      <w:r>
        <w:t>Equipe commerce (</w:t>
      </w:r>
      <w:r w:rsidR="006B64AF" w:rsidRPr="006B64AF">
        <w:t>CONSEILLER VENDEUR BILLETTERIE</w:t>
      </w:r>
      <w:r w:rsidR="006B64AF">
        <w:t xml:space="preserve"> / </w:t>
      </w:r>
      <w:r w:rsidR="006B64AF" w:rsidRPr="006B64AF">
        <w:t>VENDEUR CONSEIL</w:t>
      </w:r>
      <w:r w:rsidR="006B64AF">
        <w:t xml:space="preserve"> </w:t>
      </w:r>
      <w:r>
        <w:t>/</w:t>
      </w:r>
      <w:r w:rsidR="006B64AF">
        <w:t xml:space="preserve"> </w:t>
      </w:r>
      <w:r w:rsidRPr="00FA5595">
        <w:t>MANAGER BOUTIQUES</w:t>
      </w:r>
      <w:r>
        <w:t>)</w:t>
      </w:r>
    </w:p>
    <w:p w14:paraId="61D945E7" w14:textId="77777777" w:rsidR="00222DF1" w:rsidRPr="00F920C4" w:rsidRDefault="00222DF1" w:rsidP="00222DF1"/>
    <w:p w14:paraId="675B9318" w14:textId="77777777" w:rsidR="00F920C4" w:rsidRDefault="00083BD6" w:rsidP="00222DF1">
      <w:pPr>
        <w:pStyle w:val="Titre3"/>
      </w:pPr>
      <w:r>
        <w:t>Modules</w:t>
      </w:r>
    </w:p>
    <w:p w14:paraId="3F26FA4D" w14:textId="38B86A53" w:rsidR="00083BD6" w:rsidRPr="00083BD6" w:rsidRDefault="003449A3" w:rsidP="00083BD6">
      <w:r>
        <w:t>Les options suivantes</w:t>
      </w:r>
      <w:r w:rsidR="00083BD6">
        <w:t xml:space="preserve"> seront proposé</w:t>
      </w:r>
      <w:r>
        <w:t>e</w:t>
      </w:r>
      <w:r w:rsidR="00083BD6">
        <w:t xml:space="preserve">s </w:t>
      </w:r>
      <w:r w:rsidR="00CD25FC">
        <w:t>aux</w:t>
      </w:r>
      <w:r>
        <w:t xml:space="preserve"> </w:t>
      </w:r>
      <w:r w:rsidR="00083BD6">
        <w:t>utilisateur</w:t>
      </w:r>
      <w:r w:rsidR="00CD25FC">
        <w:t>s</w:t>
      </w:r>
      <w:r>
        <w:t xml:space="preserve"> </w:t>
      </w:r>
      <w:r w:rsidR="00083BD6">
        <w:t xml:space="preserve">: </w:t>
      </w:r>
    </w:p>
    <w:p w14:paraId="0AFC1D5B" w14:textId="06256F92" w:rsidR="00E3148A" w:rsidRDefault="00E3148A" w:rsidP="00E3148A">
      <w:pPr>
        <w:numPr>
          <w:ilvl w:val="0"/>
          <w:numId w:val="5"/>
        </w:numPr>
        <w:jc w:val="both"/>
        <w:rPr>
          <w:i/>
        </w:rPr>
      </w:pPr>
      <w:bookmarkStart w:id="0" w:name="_Hlk97126346"/>
      <w:r>
        <w:rPr>
          <w:i/>
        </w:rPr>
        <w:t>Une page d’authentification</w:t>
      </w:r>
      <w:bookmarkEnd w:id="0"/>
      <w:r>
        <w:rPr>
          <w:i/>
        </w:rPr>
        <w:t xml:space="preserve"> (Admin / User)</w:t>
      </w:r>
    </w:p>
    <w:p w14:paraId="6535DD3F" w14:textId="25B32CAB" w:rsidR="00E3148A" w:rsidRDefault="00E3148A" w:rsidP="00E3148A">
      <w:pPr>
        <w:pStyle w:val="Paragraphedeliste"/>
        <w:numPr>
          <w:ilvl w:val="2"/>
          <w:numId w:val="15"/>
        </w:numPr>
        <w:jc w:val="both"/>
        <w:rPr>
          <w:i/>
        </w:rPr>
      </w:pPr>
      <w:bookmarkStart w:id="1" w:name="_Hlk97126450"/>
      <w:r>
        <w:rPr>
          <w:i/>
        </w:rPr>
        <w:t xml:space="preserve">Pour les </w:t>
      </w:r>
      <w:bookmarkEnd w:id="1"/>
      <w:r w:rsidR="00FA5595">
        <w:rPr>
          <w:i/>
        </w:rPr>
        <w:t>utilisateur</w:t>
      </w:r>
      <w:r w:rsidR="00F83908">
        <w:rPr>
          <w:i/>
        </w:rPr>
        <w:t>s</w:t>
      </w:r>
      <w:r>
        <w:rPr>
          <w:i/>
        </w:rPr>
        <w:t> :</w:t>
      </w:r>
    </w:p>
    <w:p w14:paraId="47909874" w14:textId="43A12A95" w:rsidR="00E3148A" w:rsidRDefault="00F83908" w:rsidP="00E3148A">
      <w:pPr>
        <w:pStyle w:val="Paragraphedeliste"/>
        <w:numPr>
          <w:ilvl w:val="3"/>
          <w:numId w:val="15"/>
        </w:numPr>
        <w:jc w:val="both"/>
        <w:rPr>
          <w:i/>
        </w:rPr>
      </w:pPr>
      <w:bookmarkStart w:id="2" w:name="_Hlk97126515"/>
      <w:bookmarkStart w:id="3" w:name="_Hlk97126495"/>
      <w:r>
        <w:rPr>
          <w:i/>
        </w:rPr>
        <w:t>Attractions</w:t>
      </w:r>
      <w:r w:rsidR="00E3148A">
        <w:rPr>
          <w:i/>
        </w:rPr>
        <w:t xml:space="preserve"> (</w:t>
      </w:r>
      <w:bookmarkEnd w:id="2"/>
      <w:r>
        <w:rPr>
          <w:i/>
        </w:rPr>
        <w:t>liste de toute les attractions sauf spectacle)</w:t>
      </w:r>
    </w:p>
    <w:bookmarkEnd w:id="3"/>
    <w:p w14:paraId="638CE638" w14:textId="428D0745" w:rsidR="001A0A0A" w:rsidRDefault="00F83908" w:rsidP="00E3148A">
      <w:pPr>
        <w:pStyle w:val="Paragraphedeliste"/>
        <w:numPr>
          <w:ilvl w:val="3"/>
          <w:numId w:val="15"/>
        </w:numPr>
        <w:jc w:val="both"/>
        <w:rPr>
          <w:i/>
        </w:rPr>
      </w:pPr>
      <w:r>
        <w:rPr>
          <w:i/>
        </w:rPr>
        <w:t>Mission de la journée (poste affecté, réparation, attractions, commerce</w:t>
      </w:r>
      <w:r w:rsidR="001A0A0A">
        <w:rPr>
          <w:i/>
        </w:rPr>
        <w:t>)</w:t>
      </w:r>
    </w:p>
    <w:p w14:paraId="31970962" w14:textId="6A252C32" w:rsidR="001A0A0A" w:rsidRDefault="001A0A0A" w:rsidP="001A0A0A">
      <w:pPr>
        <w:pStyle w:val="Paragraphedeliste"/>
        <w:numPr>
          <w:ilvl w:val="4"/>
          <w:numId w:val="15"/>
        </w:numPr>
        <w:jc w:val="both"/>
        <w:rPr>
          <w:i/>
        </w:rPr>
      </w:pPr>
      <w:r>
        <w:rPr>
          <w:i/>
        </w:rPr>
        <w:t>Possibilité de cocher la mission (Valider</w:t>
      </w:r>
      <w:r w:rsidR="00F83908">
        <w:rPr>
          <w:i/>
        </w:rPr>
        <w:t xml:space="preserve"> ou prise de poste</w:t>
      </w:r>
      <w:r>
        <w:rPr>
          <w:i/>
        </w:rPr>
        <w:t>)</w:t>
      </w:r>
    </w:p>
    <w:p w14:paraId="36456077" w14:textId="44D04B37" w:rsidR="001A0A0A" w:rsidRPr="00FE7BFD" w:rsidRDefault="00F83908" w:rsidP="00FE7BFD">
      <w:pPr>
        <w:pStyle w:val="Paragraphedeliste"/>
        <w:numPr>
          <w:ilvl w:val="4"/>
          <w:numId w:val="15"/>
        </w:numPr>
        <w:jc w:val="both"/>
        <w:rPr>
          <w:i/>
        </w:rPr>
      </w:pPr>
      <w:r>
        <w:rPr>
          <w:i/>
        </w:rPr>
        <w:t>Laisser un commentaire sur une mission</w:t>
      </w:r>
    </w:p>
    <w:p w14:paraId="4573D42C" w14:textId="755FD5E6" w:rsidR="001A0A0A" w:rsidRPr="001A0A0A" w:rsidRDefault="001A0A0A" w:rsidP="001A0A0A">
      <w:pPr>
        <w:pStyle w:val="Paragraphedeliste"/>
        <w:numPr>
          <w:ilvl w:val="3"/>
          <w:numId w:val="15"/>
        </w:numPr>
        <w:jc w:val="both"/>
        <w:rPr>
          <w:i/>
        </w:rPr>
      </w:pPr>
      <w:r>
        <w:rPr>
          <w:i/>
        </w:rPr>
        <w:t>Avertissement</w:t>
      </w:r>
    </w:p>
    <w:p w14:paraId="3CDA8409" w14:textId="7BBF9225" w:rsidR="00E3148A" w:rsidRDefault="00E3148A" w:rsidP="00E3148A">
      <w:pPr>
        <w:pStyle w:val="Paragraphedeliste"/>
        <w:numPr>
          <w:ilvl w:val="2"/>
          <w:numId w:val="15"/>
        </w:numPr>
        <w:jc w:val="both"/>
        <w:rPr>
          <w:i/>
        </w:rPr>
      </w:pPr>
      <w:r>
        <w:rPr>
          <w:i/>
        </w:rPr>
        <w:t>Pour les Administrateurs :</w:t>
      </w:r>
    </w:p>
    <w:p w14:paraId="26081EF1" w14:textId="29EA3A0D" w:rsidR="00E3148A" w:rsidRDefault="00FE7BFD" w:rsidP="00E3148A">
      <w:pPr>
        <w:pStyle w:val="Paragraphedeliste"/>
        <w:numPr>
          <w:ilvl w:val="3"/>
          <w:numId w:val="15"/>
        </w:numPr>
        <w:jc w:val="both"/>
        <w:rPr>
          <w:i/>
        </w:rPr>
      </w:pPr>
      <w:r>
        <w:rPr>
          <w:i/>
        </w:rPr>
        <w:t xml:space="preserve">Création / modification et suppression </w:t>
      </w:r>
      <w:r w:rsidR="001A0A0A">
        <w:rPr>
          <w:i/>
        </w:rPr>
        <w:t>de compte</w:t>
      </w:r>
    </w:p>
    <w:p w14:paraId="2C3B8CD5" w14:textId="540DEF1A" w:rsidR="00FE7BFD" w:rsidRPr="00FE7BFD" w:rsidRDefault="00FE7BFD" w:rsidP="00FE7BFD">
      <w:pPr>
        <w:pStyle w:val="Paragraphedeliste"/>
        <w:numPr>
          <w:ilvl w:val="3"/>
          <w:numId w:val="15"/>
        </w:numPr>
        <w:jc w:val="both"/>
        <w:rPr>
          <w:i/>
        </w:rPr>
      </w:pPr>
      <w:r>
        <w:rPr>
          <w:i/>
        </w:rPr>
        <w:t>Affectation de mission</w:t>
      </w:r>
    </w:p>
    <w:p w14:paraId="31B30BDA" w14:textId="296A9CA1" w:rsidR="00E3148A" w:rsidRPr="002A1B86" w:rsidRDefault="001A0A0A" w:rsidP="00E3148A">
      <w:pPr>
        <w:pStyle w:val="Paragraphedeliste"/>
        <w:numPr>
          <w:ilvl w:val="3"/>
          <w:numId w:val="15"/>
        </w:numPr>
        <w:jc w:val="both"/>
        <w:rPr>
          <w:i/>
        </w:rPr>
      </w:pPr>
      <w:r>
        <w:rPr>
          <w:i/>
        </w:rPr>
        <w:t>Avertissement</w:t>
      </w:r>
    </w:p>
    <w:p w14:paraId="7F8668DB" w14:textId="38F1DC68" w:rsidR="0077634C" w:rsidRPr="00191946" w:rsidRDefault="00772C13" w:rsidP="00191946">
      <w:pPr>
        <w:pStyle w:val="Titre1"/>
        <w:rPr>
          <w:rStyle w:val="Accentuation"/>
          <w:i w:val="0"/>
          <w:iCs w:val="0"/>
        </w:rPr>
      </w:pPr>
      <w:r>
        <w:t>DESCRIPTION</w:t>
      </w:r>
      <w:r w:rsidR="002A5468">
        <w:t xml:space="preserve"> </w:t>
      </w:r>
      <w:r>
        <w:t xml:space="preserve">DU TRAVAIL A REALISER </w:t>
      </w:r>
    </w:p>
    <w:p w14:paraId="62718F32" w14:textId="77777777" w:rsidR="00097CFF" w:rsidRDefault="0077634C" w:rsidP="0077634C">
      <w:pPr>
        <w:spacing w:after="120"/>
        <w:jc w:val="both"/>
        <w:rPr>
          <w:rStyle w:val="Accentuation"/>
          <w:b/>
          <w:i w:val="0"/>
          <w:u w:val="single"/>
        </w:rPr>
      </w:pPr>
      <w:r w:rsidRPr="0077634C">
        <w:rPr>
          <w:rStyle w:val="Accentuation"/>
          <w:b/>
          <w:i w:val="0"/>
          <w:u w:val="single"/>
        </w:rPr>
        <w:t>Travail à réaliser :</w:t>
      </w:r>
    </w:p>
    <w:p w14:paraId="116FE9FD" w14:textId="1182B414" w:rsidR="00CD25FC" w:rsidRPr="00CD25FC" w:rsidRDefault="00CD25FC" w:rsidP="00CD25FC">
      <w:pPr>
        <w:pStyle w:val="Paragraphedeliste"/>
        <w:numPr>
          <w:ilvl w:val="0"/>
          <w:numId w:val="6"/>
        </w:numPr>
        <w:spacing w:after="120"/>
        <w:ind w:left="714" w:hanging="357"/>
        <w:contextualSpacing w:val="0"/>
        <w:jc w:val="both"/>
        <w:rPr>
          <w:rStyle w:val="Accentuation"/>
          <w:i w:val="0"/>
        </w:rPr>
      </w:pPr>
      <w:r>
        <w:rPr>
          <w:rStyle w:val="Accentuation"/>
          <w:i w:val="0"/>
        </w:rPr>
        <w:t xml:space="preserve">Se former </w:t>
      </w:r>
      <w:proofErr w:type="spellStart"/>
      <w:r w:rsidR="00C421CB">
        <w:rPr>
          <w:rStyle w:val="Accentuation"/>
          <w:i w:val="0"/>
        </w:rPr>
        <w:t>React</w:t>
      </w:r>
      <w:proofErr w:type="spellEnd"/>
      <w:r w:rsidR="00C421CB">
        <w:rPr>
          <w:rStyle w:val="Accentuation"/>
          <w:i w:val="0"/>
        </w:rPr>
        <w:t xml:space="preserve"> </w:t>
      </w:r>
      <w:r>
        <w:rPr>
          <w:rStyle w:val="Accentuation"/>
          <w:i w:val="0"/>
        </w:rPr>
        <w:t>à</w:t>
      </w:r>
      <w:r w:rsidR="00BA36C4">
        <w:rPr>
          <w:rStyle w:val="Accentuation"/>
          <w:i w:val="0"/>
        </w:rPr>
        <w:t xml:space="preserve"> l’aide de la documentation </w:t>
      </w:r>
      <w:r>
        <w:rPr>
          <w:rStyle w:val="Accentuation"/>
          <w:i w:val="0"/>
        </w:rPr>
        <w:t>technique.</w:t>
      </w:r>
    </w:p>
    <w:p w14:paraId="398F51E6" w14:textId="5AE56DBF" w:rsidR="0077634C" w:rsidRDefault="0077634C" w:rsidP="00CE41F6">
      <w:pPr>
        <w:pStyle w:val="Paragraphedeliste"/>
        <w:numPr>
          <w:ilvl w:val="0"/>
          <w:numId w:val="6"/>
        </w:numPr>
        <w:spacing w:after="120"/>
        <w:ind w:left="714" w:hanging="357"/>
        <w:contextualSpacing w:val="0"/>
        <w:jc w:val="both"/>
        <w:rPr>
          <w:rStyle w:val="Accentuation"/>
          <w:i w:val="0"/>
        </w:rPr>
      </w:pPr>
      <w:r>
        <w:rPr>
          <w:rStyle w:val="Accentuation"/>
          <w:i w:val="0"/>
        </w:rPr>
        <w:t>Créer</w:t>
      </w:r>
      <w:r w:rsidR="00191946">
        <w:rPr>
          <w:rStyle w:val="Accentuation"/>
          <w:i w:val="0"/>
        </w:rPr>
        <w:t xml:space="preserve"> </w:t>
      </w:r>
      <w:r w:rsidR="001F09D4">
        <w:rPr>
          <w:rStyle w:val="Accentuation"/>
          <w:i w:val="0"/>
        </w:rPr>
        <w:t>une base de données</w:t>
      </w:r>
      <w:r>
        <w:rPr>
          <w:rStyle w:val="Accentuation"/>
          <w:i w:val="0"/>
        </w:rPr>
        <w:t>.</w:t>
      </w:r>
    </w:p>
    <w:p w14:paraId="35E48297" w14:textId="3DF51861" w:rsidR="001F09D4" w:rsidRDefault="001F09D4" w:rsidP="00CE41F6">
      <w:pPr>
        <w:pStyle w:val="Paragraphedeliste"/>
        <w:numPr>
          <w:ilvl w:val="0"/>
          <w:numId w:val="6"/>
        </w:numPr>
        <w:spacing w:after="120"/>
        <w:ind w:left="714" w:hanging="357"/>
        <w:contextualSpacing w:val="0"/>
        <w:jc w:val="both"/>
        <w:rPr>
          <w:rStyle w:val="Accentuation"/>
          <w:i w:val="0"/>
        </w:rPr>
      </w:pPr>
      <w:r>
        <w:rPr>
          <w:rStyle w:val="Accentuation"/>
          <w:i w:val="0"/>
        </w:rPr>
        <w:t>Créer une API-REST</w:t>
      </w:r>
      <w:r w:rsidR="00F83908">
        <w:rPr>
          <w:rStyle w:val="Accentuation"/>
          <w:i w:val="0"/>
        </w:rPr>
        <w:t xml:space="preserve"> sécurisé avec JWT</w:t>
      </w:r>
    </w:p>
    <w:p w14:paraId="79D039DB" w14:textId="324105FC" w:rsidR="00191946" w:rsidRDefault="00191946" w:rsidP="00CE41F6">
      <w:pPr>
        <w:pStyle w:val="Paragraphedeliste"/>
        <w:numPr>
          <w:ilvl w:val="0"/>
          <w:numId w:val="6"/>
        </w:numPr>
        <w:spacing w:after="120"/>
        <w:ind w:left="714" w:hanging="357"/>
        <w:contextualSpacing w:val="0"/>
        <w:jc w:val="both"/>
        <w:rPr>
          <w:rStyle w:val="Accentuation"/>
          <w:i w:val="0"/>
        </w:rPr>
      </w:pPr>
      <w:r>
        <w:rPr>
          <w:rStyle w:val="Accentuation"/>
          <w:i w:val="0"/>
        </w:rPr>
        <w:t>Cr</w:t>
      </w:r>
      <w:r w:rsidR="00BA36C4">
        <w:rPr>
          <w:rStyle w:val="Accentuation"/>
          <w:i w:val="0"/>
        </w:rPr>
        <w:t>éer</w:t>
      </w:r>
      <w:r w:rsidR="001F09D4">
        <w:rPr>
          <w:rStyle w:val="Accentuation"/>
          <w:i w:val="0"/>
        </w:rPr>
        <w:t xml:space="preserve"> une</w:t>
      </w:r>
      <w:r w:rsidR="00C421CB">
        <w:rPr>
          <w:rStyle w:val="Accentuation"/>
          <w:i w:val="0"/>
        </w:rPr>
        <w:t xml:space="preserve"> Web </w:t>
      </w:r>
      <w:proofErr w:type="spellStart"/>
      <w:r w:rsidR="00C421CB">
        <w:rPr>
          <w:rStyle w:val="Accentuation"/>
          <w:i w:val="0"/>
        </w:rPr>
        <w:t>app</w:t>
      </w:r>
      <w:proofErr w:type="spellEnd"/>
      <w:r w:rsidR="00197A65">
        <w:rPr>
          <w:rStyle w:val="Accentuation"/>
          <w:i w:val="0"/>
        </w:rPr>
        <w:t>.</w:t>
      </w:r>
    </w:p>
    <w:p w14:paraId="05B6C8C8" w14:textId="741636E1" w:rsidR="00191946" w:rsidRDefault="00BA36C4" w:rsidP="00191946">
      <w:pPr>
        <w:pStyle w:val="Paragraphedeliste"/>
        <w:numPr>
          <w:ilvl w:val="0"/>
          <w:numId w:val="6"/>
        </w:numPr>
        <w:spacing w:after="120"/>
        <w:ind w:left="714" w:hanging="357"/>
        <w:contextualSpacing w:val="0"/>
        <w:jc w:val="both"/>
        <w:rPr>
          <w:rStyle w:val="Accentuation"/>
          <w:i w:val="0"/>
        </w:rPr>
      </w:pPr>
      <w:r>
        <w:rPr>
          <w:rStyle w:val="Accentuation"/>
          <w:i w:val="0"/>
        </w:rPr>
        <w:t>Réaliser</w:t>
      </w:r>
      <w:r w:rsidR="00191946">
        <w:rPr>
          <w:rStyle w:val="Accentuation"/>
          <w:i w:val="0"/>
        </w:rPr>
        <w:t xml:space="preserve"> un planning des tâches</w:t>
      </w:r>
    </w:p>
    <w:p w14:paraId="33C5C9C9" w14:textId="36358EFD" w:rsidR="00191946" w:rsidRDefault="00815DCC" w:rsidP="00191946">
      <w:pPr>
        <w:pStyle w:val="Paragraphedeliste"/>
        <w:numPr>
          <w:ilvl w:val="0"/>
          <w:numId w:val="6"/>
        </w:numPr>
        <w:spacing w:after="120"/>
        <w:ind w:left="714" w:hanging="357"/>
        <w:contextualSpacing w:val="0"/>
        <w:jc w:val="both"/>
        <w:rPr>
          <w:rStyle w:val="Accentuation"/>
          <w:i w:val="0"/>
        </w:rPr>
      </w:pPr>
      <w:r>
        <w:rPr>
          <w:rStyle w:val="Accentuation"/>
          <w:i w:val="0"/>
        </w:rPr>
        <w:t>Utiliser</w:t>
      </w:r>
      <w:r w:rsidR="00191946">
        <w:rPr>
          <w:rStyle w:val="Accentuation"/>
          <w:i w:val="0"/>
        </w:rPr>
        <w:t xml:space="preserve"> </w:t>
      </w:r>
      <w:r w:rsidR="00CD25FC">
        <w:rPr>
          <w:rStyle w:val="Accentuation"/>
          <w:i w:val="0"/>
        </w:rPr>
        <w:t>Git Kraken</w:t>
      </w:r>
      <w:r w:rsidR="00191946">
        <w:rPr>
          <w:rStyle w:val="Accentuation"/>
          <w:i w:val="0"/>
        </w:rPr>
        <w:t xml:space="preserve"> pour </w:t>
      </w:r>
      <w:r>
        <w:rPr>
          <w:rStyle w:val="Accentuation"/>
          <w:i w:val="0"/>
        </w:rPr>
        <w:t>gérer les versions du</w:t>
      </w:r>
      <w:r w:rsidR="00191946">
        <w:rPr>
          <w:rStyle w:val="Accentuation"/>
          <w:i w:val="0"/>
        </w:rPr>
        <w:t xml:space="preserve"> projet</w:t>
      </w:r>
    </w:p>
    <w:p w14:paraId="4B16E1E8" w14:textId="77777777" w:rsidR="0043261A" w:rsidRDefault="0043261A" w:rsidP="0043261A">
      <w:pPr>
        <w:pStyle w:val="Paragraphedeliste"/>
        <w:spacing w:after="120"/>
        <w:jc w:val="both"/>
        <w:rPr>
          <w:rStyle w:val="Accentuation"/>
          <w:i w:val="0"/>
        </w:rPr>
      </w:pPr>
      <w:r>
        <w:rPr>
          <w:rStyle w:val="Accentuation"/>
          <w:i w:val="0"/>
        </w:rPr>
        <w:t xml:space="preserve">Remarques : </w:t>
      </w:r>
    </w:p>
    <w:p w14:paraId="47E55A5F" w14:textId="6E0C19FD" w:rsidR="0043261A" w:rsidRPr="0043261A" w:rsidRDefault="0043261A" w:rsidP="0043261A">
      <w:pPr>
        <w:spacing w:after="120"/>
        <w:ind w:firstLine="708"/>
        <w:jc w:val="both"/>
        <w:rPr>
          <w:rStyle w:val="Accentuation"/>
          <w:i w:val="0"/>
        </w:rPr>
      </w:pPr>
      <w:r w:rsidRPr="0043261A">
        <w:rPr>
          <w:rStyle w:val="Accentuation"/>
          <w:i w:val="0"/>
        </w:rPr>
        <w:t xml:space="preserve">Respecter la méthode </w:t>
      </w:r>
      <w:proofErr w:type="spellStart"/>
      <w:r w:rsidR="00CD25FC" w:rsidRPr="0043261A">
        <w:rPr>
          <w:rStyle w:val="Accentuation"/>
          <w:i w:val="0"/>
        </w:rPr>
        <w:t>Gitflow</w:t>
      </w:r>
      <w:proofErr w:type="spellEnd"/>
      <w:r w:rsidRPr="0043261A">
        <w:rPr>
          <w:rStyle w:val="Accentuation"/>
          <w:i w:val="0"/>
        </w:rPr>
        <w:t>.</w:t>
      </w:r>
    </w:p>
    <w:p w14:paraId="44C8C73A" w14:textId="77777777" w:rsidR="0043261A" w:rsidRDefault="0043261A" w:rsidP="0043261A">
      <w:pPr>
        <w:pStyle w:val="Paragraphedeliste"/>
        <w:numPr>
          <w:ilvl w:val="1"/>
          <w:numId w:val="13"/>
        </w:numPr>
        <w:spacing w:after="120"/>
        <w:contextualSpacing w:val="0"/>
        <w:jc w:val="both"/>
        <w:rPr>
          <w:rStyle w:val="Accentuation"/>
          <w:i w:val="0"/>
        </w:rPr>
      </w:pPr>
      <w:r>
        <w:rPr>
          <w:rStyle w:val="Accentuation"/>
          <w:i w:val="0"/>
        </w:rPr>
        <w:t xml:space="preserve">Une branche master / dev / release / </w:t>
      </w:r>
      <w:proofErr w:type="spellStart"/>
      <w:r>
        <w:rPr>
          <w:rStyle w:val="Accentuation"/>
          <w:i w:val="0"/>
        </w:rPr>
        <w:t>feature</w:t>
      </w:r>
      <w:proofErr w:type="spellEnd"/>
      <w:r>
        <w:rPr>
          <w:rStyle w:val="Accentuation"/>
          <w:i w:val="0"/>
        </w:rPr>
        <w:t xml:space="preserve"> / </w:t>
      </w:r>
      <w:proofErr w:type="spellStart"/>
      <w:r>
        <w:rPr>
          <w:rStyle w:val="Accentuation"/>
          <w:i w:val="0"/>
        </w:rPr>
        <w:t>hotfix</w:t>
      </w:r>
      <w:proofErr w:type="spellEnd"/>
    </w:p>
    <w:p w14:paraId="45C3AD50" w14:textId="58576F5C" w:rsidR="0043261A" w:rsidRPr="0043261A" w:rsidRDefault="0043261A" w:rsidP="0043261A">
      <w:pPr>
        <w:pStyle w:val="Paragraphedeliste"/>
        <w:numPr>
          <w:ilvl w:val="1"/>
          <w:numId w:val="13"/>
        </w:numPr>
        <w:spacing w:after="120"/>
        <w:contextualSpacing w:val="0"/>
        <w:jc w:val="both"/>
        <w:rPr>
          <w:rStyle w:val="Accentuation"/>
          <w:i w:val="0"/>
        </w:rPr>
      </w:pPr>
      <w:r>
        <w:rPr>
          <w:rStyle w:val="Accentuation"/>
          <w:i w:val="0"/>
        </w:rPr>
        <w:t xml:space="preserve">Respecter la norme de nommage des </w:t>
      </w:r>
      <w:proofErr w:type="spellStart"/>
      <w:r>
        <w:rPr>
          <w:rStyle w:val="Accentuation"/>
          <w:i w:val="0"/>
        </w:rPr>
        <w:t>commits</w:t>
      </w:r>
      <w:proofErr w:type="spellEnd"/>
    </w:p>
    <w:p w14:paraId="75B92E0F" w14:textId="00DEB4B2" w:rsidR="00E0584C" w:rsidRPr="0043261A" w:rsidRDefault="00191946" w:rsidP="0043261A">
      <w:pPr>
        <w:pStyle w:val="Paragraphedeliste"/>
        <w:numPr>
          <w:ilvl w:val="0"/>
          <w:numId w:val="6"/>
        </w:numPr>
        <w:spacing w:after="120"/>
        <w:ind w:left="714" w:hanging="357"/>
        <w:contextualSpacing w:val="0"/>
        <w:jc w:val="both"/>
        <w:rPr>
          <w:rStyle w:val="Accentuation"/>
          <w:i w:val="0"/>
        </w:rPr>
      </w:pPr>
      <w:r>
        <w:rPr>
          <w:rStyle w:val="Accentuation"/>
          <w:i w:val="0"/>
        </w:rPr>
        <w:t>Utilisé Trello pour suivre l’avancement du projet.</w:t>
      </w:r>
    </w:p>
    <w:p w14:paraId="568FB528" w14:textId="04768713" w:rsidR="002A1B86" w:rsidRPr="00832D48" w:rsidRDefault="00595FF0" w:rsidP="00474057">
      <w:pPr>
        <w:pStyle w:val="Paragraphedeliste"/>
        <w:numPr>
          <w:ilvl w:val="0"/>
          <w:numId w:val="6"/>
        </w:numPr>
        <w:spacing w:after="120"/>
        <w:ind w:left="714" w:hanging="357"/>
        <w:contextualSpacing w:val="0"/>
        <w:jc w:val="both"/>
        <w:rPr>
          <w:rStyle w:val="Accentuation"/>
          <w:i w:val="0"/>
        </w:rPr>
      </w:pPr>
      <w:r>
        <w:rPr>
          <w:rStyle w:val="Accentuation"/>
          <w:i w:val="0"/>
        </w:rPr>
        <w:t xml:space="preserve">Développer </w:t>
      </w:r>
      <w:r w:rsidR="00E3148A">
        <w:rPr>
          <w:rStyle w:val="Accentuation"/>
          <w:i w:val="0"/>
        </w:rPr>
        <w:t>les différents points exigés</w:t>
      </w:r>
      <w:r>
        <w:rPr>
          <w:rStyle w:val="Accentuation"/>
          <w:i w:val="0"/>
        </w:rPr>
        <w:t xml:space="preserve"> demandées :</w:t>
      </w:r>
    </w:p>
    <w:p w14:paraId="29E209C9" w14:textId="6C2D3B47" w:rsidR="00E3148A" w:rsidRPr="00E3148A" w:rsidRDefault="00474057" w:rsidP="00CE41F6">
      <w:pPr>
        <w:numPr>
          <w:ilvl w:val="0"/>
          <w:numId w:val="8"/>
        </w:numPr>
        <w:spacing w:after="120"/>
        <w:jc w:val="both"/>
        <w:rPr>
          <w:i/>
          <w:u w:val="single"/>
        </w:rPr>
      </w:pPr>
      <w:r w:rsidRPr="00474057">
        <w:rPr>
          <w:u w:val="single"/>
        </w:rPr>
        <w:t xml:space="preserve">Une page d’authentification </w:t>
      </w:r>
      <w:r>
        <w:rPr>
          <w:u w:val="single"/>
        </w:rPr>
        <w:t>:</w:t>
      </w:r>
    </w:p>
    <w:p w14:paraId="2AA6F684" w14:textId="523A5B30" w:rsidR="00595FF0" w:rsidRDefault="00E3148A" w:rsidP="00E3148A">
      <w:pPr>
        <w:spacing w:after="120"/>
        <w:ind w:left="720"/>
        <w:jc w:val="both"/>
      </w:pPr>
      <w:r>
        <w:tab/>
        <w:t>Une page de login (Admin / User)</w:t>
      </w:r>
    </w:p>
    <w:p w14:paraId="358D1177" w14:textId="3796A1C6" w:rsidR="00474057" w:rsidRPr="00474057" w:rsidRDefault="00474057" w:rsidP="00E3148A">
      <w:pPr>
        <w:spacing w:after="120"/>
        <w:ind w:left="720"/>
        <w:jc w:val="both"/>
        <w:rPr>
          <w:u w:val="single"/>
        </w:rPr>
      </w:pPr>
      <w:r>
        <w:t>Affichage diffèrent en fonction du compte connecté</w:t>
      </w:r>
    </w:p>
    <w:p w14:paraId="4959B865" w14:textId="393C6651" w:rsidR="00474057" w:rsidRPr="00474057" w:rsidRDefault="00FE7BFD" w:rsidP="00474057">
      <w:pPr>
        <w:numPr>
          <w:ilvl w:val="0"/>
          <w:numId w:val="8"/>
        </w:numPr>
        <w:spacing w:before="240" w:after="120"/>
        <w:jc w:val="both"/>
        <w:rPr>
          <w:i/>
          <w:u w:val="single"/>
        </w:rPr>
      </w:pPr>
      <w:r>
        <w:rPr>
          <w:u w:val="single"/>
        </w:rPr>
        <w:lastRenderedPageBreak/>
        <w:t xml:space="preserve">Les attractions </w:t>
      </w:r>
      <w:r w:rsidR="00474057">
        <w:rPr>
          <w:u w:val="single"/>
        </w:rPr>
        <w:t>(USER)</w:t>
      </w:r>
    </w:p>
    <w:p w14:paraId="45F5884D" w14:textId="7CA4D981" w:rsidR="0043261A" w:rsidRDefault="0043261A" w:rsidP="0043261A">
      <w:pPr>
        <w:spacing w:before="240" w:after="120"/>
        <w:ind w:left="720"/>
        <w:jc w:val="both"/>
        <w:rPr>
          <w:iCs/>
        </w:rPr>
      </w:pPr>
      <w:r>
        <w:rPr>
          <w:iCs/>
        </w:rPr>
        <w:t xml:space="preserve">Présentation </w:t>
      </w:r>
      <w:r w:rsidR="00FE7BFD">
        <w:rPr>
          <w:iCs/>
        </w:rPr>
        <w:t xml:space="preserve">des attractions </w:t>
      </w:r>
      <w:r w:rsidR="00E040C3">
        <w:rPr>
          <w:iCs/>
        </w:rPr>
        <w:t xml:space="preserve">du </w:t>
      </w:r>
      <w:r w:rsidR="00FE7BFD">
        <w:rPr>
          <w:iCs/>
        </w:rPr>
        <w:t>parc avec</w:t>
      </w:r>
      <w:r w:rsidR="00474057">
        <w:rPr>
          <w:iCs/>
        </w:rPr>
        <w:t xml:space="preserve"> les informations essentielles</w:t>
      </w:r>
    </w:p>
    <w:p w14:paraId="521E9B51" w14:textId="69019F62" w:rsidR="0026470A" w:rsidRDefault="0026470A" w:rsidP="0043261A">
      <w:pPr>
        <w:spacing w:before="240" w:after="120"/>
        <w:ind w:left="720"/>
        <w:jc w:val="both"/>
        <w:rPr>
          <w:iCs/>
        </w:rPr>
      </w:pPr>
      <w:r>
        <w:rPr>
          <w:iCs/>
        </w:rPr>
        <w:t>Possibilité de filtrer les information</w:t>
      </w:r>
      <w:r w:rsidR="00493236">
        <w:rPr>
          <w:iCs/>
        </w:rPr>
        <w:t>s</w:t>
      </w:r>
      <w:r>
        <w:rPr>
          <w:iCs/>
        </w:rPr>
        <w:t>.</w:t>
      </w:r>
    </w:p>
    <w:p w14:paraId="79A61D05" w14:textId="591958E3" w:rsidR="00832D48" w:rsidRPr="0043261A" w:rsidRDefault="00474057" w:rsidP="00FE7BFD">
      <w:pPr>
        <w:spacing w:before="240" w:after="120"/>
        <w:ind w:left="720"/>
        <w:jc w:val="both"/>
        <w:rPr>
          <w:iCs/>
        </w:rPr>
      </w:pPr>
      <w:r>
        <w:rPr>
          <w:iCs/>
        </w:rPr>
        <w:t xml:space="preserve">Lien site : </w:t>
      </w:r>
      <w:hyperlink r:id="rId11" w:history="1">
        <w:r w:rsidRPr="00474057">
          <w:rPr>
            <w:rStyle w:val="Lienhypertexte"/>
            <w:iCs/>
          </w:rPr>
          <w:t>ici</w:t>
        </w:r>
      </w:hyperlink>
    </w:p>
    <w:p w14:paraId="751BB50E" w14:textId="0D4AA3F4" w:rsidR="00474057" w:rsidRPr="00474057" w:rsidRDefault="00474057" w:rsidP="00474057">
      <w:pPr>
        <w:numPr>
          <w:ilvl w:val="0"/>
          <w:numId w:val="8"/>
        </w:numPr>
        <w:spacing w:before="240" w:after="120"/>
        <w:jc w:val="both"/>
      </w:pPr>
      <w:r>
        <w:rPr>
          <w:u w:val="single"/>
        </w:rPr>
        <w:t>Missions (USER)</w:t>
      </w:r>
    </w:p>
    <w:p w14:paraId="3CF48744" w14:textId="6E52DE77" w:rsidR="00474057" w:rsidRDefault="00474057" w:rsidP="00474057">
      <w:pPr>
        <w:spacing w:before="240" w:after="120"/>
        <w:ind w:left="708"/>
        <w:jc w:val="both"/>
      </w:pPr>
      <w:r>
        <w:t>Affichage des missions à réaliser par l’utilisateur connecté</w:t>
      </w:r>
      <w:r w:rsidR="00F13501">
        <w:t>.</w:t>
      </w:r>
    </w:p>
    <w:p w14:paraId="5D262066" w14:textId="39917203" w:rsidR="00FE7BFD" w:rsidRDefault="00474057" w:rsidP="00474057">
      <w:pPr>
        <w:spacing w:before="240" w:after="120"/>
        <w:ind w:left="708"/>
        <w:jc w:val="both"/>
      </w:pPr>
      <w:r>
        <w:t>Poss</w:t>
      </w:r>
      <w:r w:rsidR="00FE7BFD">
        <w:t xml:space="preserve">ibilité </w:t>
      </w:r>
      <w:r w:rsidR="00E040C3">
        <w:t>de valider une mission effectuée</w:t>
      </w:r>
      <w:r w:rsidR="00FE7BFD">
        <w:t xml:space="preserve"> ou prise de poste / fin de poste.</w:t>
      </w:r>
    </w:p>
    <w:p w14:paraId="43C3147B" w14:textId="284BCD73" w:rsidR="00474057" w:rsidRDefault="00474057" w:rsidP="00474057">
      <w:pPr>
        <w:spacing w:before="240" w:after="120"/>
        <w:ind w:left="708"/>
        <w:jc w:val="both"/>
      </w:pPr>
      <w:r>
        <w:t>Possibilité de laisser</w:t>
      </w:r>
      <w:r w:rsidR="00FE7BFD">
        <w:t xml:space="preserve"> un commentaire</w:t>
      </w:r>
    </w:p>
    <w:p w14:paraId="53156248" w14:textId="06FCE5A5" w:rsidR="00DC0F13" w:rsidRPr="00216337" w:rsidRDefault="00216337" w:rsidP="00216337">
      <w:pPr>
        <w:numPr>
          <w:ilvl w:val="0"/>
          <w:numId w:val="8"/>
        </w:numPr>
        <w:spacing w:before="240" w:after="120"/>
        <w:ind w:left="709"/>
        <w:jc w:val="both"/>
      </w:pPr>
      <w:r>
        <w:rPr>
          <w:u w:val="single"/>
        </w:rPr>
        <w:t>Avertissement (USER)</w:t>
      </w:r>
    </w:p>
    <w:p w14:paraId="1D5DAC07" w14:textId="1563E515" w:rsidR="00216337" w:rsidRPr="00216337" w:rsidRDefault="00216337" w:rsidP="00216337">
      <w:pPr>
        <w:spacing w:before="240" w:after="120"/>
        <w:ind w:left="360"/>
        <w:jc w:val="both"/>
      </w:pPr>
      <w:r>
        <w:tab/>
      </w:r>
      <w:r w:rsidR="002A1B86">
        <w:t xml:space="preserve">Création </w:t>
      </w:r>
      <w:r>
        <w:t xml:space="preserve">alerte visible de tous. Liste </w:t>
      </w:r>
      <w:r w:rsidR="002A1B86">
        <w:t>d</w:t>
      </w:r>
      <w:r>
        <w:t>es alertes par niveaux (1 à 4)</w:t>
      </w:r>
    </w:p>
    <w:p w14:paraId="0BD44E22" w14:textId="32973C2B" w:rsidR="00216337" w:rsidRPr="002A1B86" w:rsidRDefault="00216337" w:rsidP="00216337">
      <w:pPr>
        <w:numPr>
          <w:ilvl w:val="0"/>
          <w:numId w:val="8"/>
        </w:numPr>
        <w:spacing w:before="240" w:after="120"/>
        <w:ind w:left="709"/>
        <w:jc w:val="both"/>
      </w:pPr>
      <w:r>
        <w:rPr>
          <w:u w:val="single"/>
        </w:rPr>
        <w:t>Création de Compte</w:t>
      </w:r>
      <w:r w:rsidR="002A1B86">
        <w:rPr>
          <w:u w:val="single"/>
        </w:rPr>
        <w:t xml:space="preserve"> (ADMIN)</w:t>
      </w:r>
    </w:p>
    <w:p w14:paraId="6EEC0B05" w14:textId="7FC85ABA" w:rsidR="002A1B86" w:rsidRPr="002A1B86" w:rsidRDefault="002A1B86" w:rsidP="002A1B86">
      <w:pPr>
        <w:spacing w:before="240" w:after="120"/>
        <w:ind w:left="709"/>
        <w:jc w:val="both"/>
      </w:pPr>
      <w:r>
        <w:t>Ajouter</w:t>
      </w:r>
      <w:r w:rsidR="0026470A">
        <w:t xml:space="preserve"> / Modifier / Supprimer</w:t>
      </w:r>
      <w:r>
        <w:t xml:space="preserve"> un utilisateur</w:t>
      </w:r>
      <w:r w:rsidR="00C421CB">
        <w:t xml:space="preserve"> </w:t>
      </w:r>
      <w:r w:rsidR="00B96980">
        <w:t>(en fonction de leurs postes)</w:t>
      </w:r>
    </w:p>
    <w:p w14:paraId="04A847B2" w14:textId="10EE128C" w:rsidR="00216337" w:rsidRPr="002A1B86" w:rsidRDefault="00216337" w:rsidP="00216337">
      <w:pPr>
        <w:numPr>
          <w:ilvl w:val="0"/>
          <w:numId w:val="8"/>
        </w:numPr>
        <w:spacing w:before="240" w:after="120"/>
        <w:ind w:left="709"/>
        <w:jc w:val="both"/>
      </w:pPr>
      <w:r>
        <w:rPr>
          <w:u w:val="single"/>
        </w:rPr>
        <w:t>Missions</w:t>
      </w:r>
      <w:r w:rsidR="002A1B86">
        <w:rPr>
          <w:u w:val="single"/>
        </w:rPr>
        <w:t xml:space="preserve"> (ADMIN)</w:t>
      </w:r>
    </w:p>
    <w:p w14:paraId="49B246FB" w14:textId="7551A0B1" w:rsidR="00E040C3" w:rsidRDefault="002A1B86" w:rsidP="00E040C3">
      <w:pPr>
        <w:spacing w:before="240" w:after="120"/>
        <w:ind w:left="709"/>
        <w:jc w:val="both"/>
      </w:pPr>
      <w:r>
        <w:t>Liste de toute</w:t>
      </w:r>
      <w:r w:rsidR="00F13501">
        <w:t>s</w:t>
      </w:r>
      <w:r w:rsidR="0026470A">
        <w:t xml:space="preserve"> les missions</w:t>
      </w:r>
      <w:bookmarkStart w:id="4" w:name="_GoBack"/>
      <w:bookmarkEnd w:id="4"/>
    </w:p>
    <w:p w14:paraId="324B9739" w14:textId="05334FE1" w:rsidR="002A1B86" w:rsidRPr="002A1B86" w:rsidRDefault="002A1B86" w:rsidP="002A1B86">
      <w:pPr>
        <w:spacing w:before="240" w:after="120"/>
        <w:ind w:left="709"/>
        <w:jc w:val="both"/>
      </w:pPr>
      <w:r>
        <w:t>Ajouter une mission et l’attribuer à un utilisateur</w:t>
      </w:r>
    </w:p>
    <w:p w14:paraId="0E6685B9" w14:textId="4FC9D3B0" w:rsidR="002A1B86" w:rsidRDefault="002A1B86" w:rsidP="00216337">
      <w:pPr>
        <w:numPr>
          <w:ilvl w:val="0"/>
          <w:numId w:val="8"/>
        </w:numPr>
        <w:spacing w:before="240" w:after="120"/>
        <w:ind w:left="709"/>
        <w:jc w:val="both"/>
        <w:rPr>
          <w:u w:val="single"/>
        </w:rPr>
      </w:pPr>
      <w:r w:rsidRPr="002A1B86">
        <w:rPr>
          <w:u w:val="single"/>
        </w:rPr>
        <w:t>Avertissement</w:t>
      </w:r>
      <w:r>
        <w:rPr>
          <w:u w:val="single"/>
        </w:rPr>
        <w:t xml:space="preserve"> (ADMIN)</w:t>
      </w:r>
    </w:p>
    <w:p w14:paraId="7667CBA8" w14:textId="1A10BE36" w:rsidR="002A1B86" w:rsidRDefault="002A1B86" w:rsidP="002A1B86">
      <w:pPr>
        <w:spacing w:before="240" w:after="120"/>
        <w:ind w:left="709"/>
        <w:jc w:val="both"/>
      </w:pPr>
      <w:r>
        <w:t>Modification alerte, Création alerte, Suppression alerte.</w:t>
      </w:r>
    </w:p>
    <w:p w14:paraId="0F5DD418" w14:textId="77777777" w:rsidR="0026470A" w:rsidRPr="002A1B86" w:rsidRDefault="0026470A" w:rsidP="002A1B86">
      <w:pPr>
        <w:spacing w:before="240" w:after="120"/>
        <w:ind w:left="709"/>
        <w:jc w:val="both"/>
      </w:pPr>
    </w:p>
    <w:p w14:paraId="766857FE" w14:textId="38C1EE7D" w:rsidR="00595FF0" w:rsidRDefault="00595FF0" w:rsidP="00CE41F6">
      <w:pPr>
        <w:pStyle w:val="Paragraphedeliste"/>
        <w:numPr>
          <w:ilvl w:val="0"/>
          <w:numId w:val="6"/>
        </w:numPr>
        <w:spacing w:after="120"/>
        <w:ind w:left="714" w:hanging="357"/>
        <w:contextualSpacing w:val="0"/>
        <w:jc w:val="both"/>
        <w:rPr>
          <w:rStyle w:val="Accentuation"/>
          <w:i w:val="0"/>
        </w:rPr>
      </w:pPr>
      <w:r>
        <w:rPr>
          <w:rStyle w:val="Accentuation"/>
          <w:i w:val="0"/>
        </w:rPr>
        <w:t xml:space="preserve">Rédiger </w:t>
      </w:r>
      <w:r w:rsidR="0043261A">
        <w:rPr>
          <w:rStyle w:val="Accentuation"/>
          <w:i w:val="0"/>
        </w:rPr>
        <w:t xml:space="preserve">le </w:t>
      </w:r>
      <w:proofErr w:type="spellStart"/>
      <w:r w:rsidR="0043261A">
        <w:rPr>
          <w:rStyle w:val="Accentuation"/>
          <w:i w:val="0"/>
        </w:rPr>
        <w:t>Readme</w:t>
      </w:r>
      <w:proofErr w:type="spellEnd"/>
      <w:r w:rsidR="0043261A">
        <w:rPr>
          <w:rStyle w:val="Accentuation"/>
          <w:i w:val="0"/>
        </w:rPr>
        <w:t xml:space="preserve"> de votre projet sur </w:t>
      </w:r>
      <w:r w:rsidR="00CD25FC">
        <w:rPr>
          <w:rStyle w:val="Accentuation"/>
          <w:i w:val="0"/>
        </w:rPr>
        <w:t>GitHub</w:t>
      </w:r>
      <w:r w:rsidR="0043261A">
        <w:rPr>
          <w:rStyle w:val="Accentuation"/>
          <w:i w:val="0"/>
        </w:rPr>
        <w:t xml:space="preserve"> (doc</w:t>
      </w:r>
      <w:r w:rsidR="00197A65">
        <w:rPr>
          <w:rStyle w:val="Accentuation"/>
          <w:i w:val="0"/>
        </w:rPr>
        <w:t>umentation</w:t>
      </w:r>
      <w:r w:rsidR="0043261A">
        <w:rPr>
          <w:rStyle w:val="Accentuation"/>
          <w:i w:val="0"/>
        </w:rPr>
        <w:t xml:space="preserve"> </w:t>
      </w:r>
      <w:r w:rsidR="00197A65">
        <w:rPr>
          <w:rStyle w:val="Accentuation"/>
          <w:i w:val="0"/>
        </w:rPr>
        <w:t>technique</w:t>
      </w:r>
      <w:r w:rsidR="0043261A">
        <w:rPr>
          <w:rStyle w:val="Accentuation"/>
          <w:i w:val="0"/>
        </w:rPr>
        <w:t>)</w:t>
      </w:r>
    </w:p>
    <w:p w14:paraId="1C04A46F" w14:textId="77777777" w:rsidR="00595FF0" w:rsidRDefault="00595FF0" w:rsidP="00595FF0">
      <w:pPr>
        <w:pStyle w:val="Paragraphedeliste"/>
        <w:spacing w:after="120"/>
        <w:ind w:left="714"/>
        <w:contextualSpacing w:val="0"/>
        <w:jc w:val="both"/>
        <w:rPr>
          <w:rStyle w:val="Accentuation"/>
          <w:i w:val="0"/>
        </w:rPr>
      </w:pPr>
    </w:p>
    <w:p w14:paraId="1C463FD0" w14:textId="42077F46" w:rsidR="00595FF0" w:rsidRDefault="00197A65" w:rsidP="00197A65">
      <w:pPr>
        <w:spacing w:after="120"/>
        <w:jc w:val="both"/>
        <w:rPr>
          <w:rStyle w:val="Accentuation"/>
          <w:i w:val="0"/>
        </w:rPr>
      </w:pPr>
      <w:r>
        <w:rPr>
          <w:rStyle w:val="Accentuation"/>
          <w:i w:val="0"/>
        </w:rPr>
        <w:t xml:space="preserve">Info </w:t>
      </w:r>
      <w:r w:rsidR="00CD25FC">
        <w:rPr>
          <w:rStyle w:val="Accentuation"/>
          <w:i w:val="0"/>
        </w:rPr>
        <w:t>supplémentaires</w:t>
      </w:r>
      <w:r>
        <w:rPr>
          <w:rStyle w:val="Accentuation"/>
          <w:i w:val="0"/>
        </w:rPr>
        <w:t> :</w:t>
      </w:r>
    </w:p>
    <w:p w14:paraId="134C2E38" w14:textId="01B71EB2" w:rsidR="00197A65" w:rsidRDefault="00197A65" w:rsidP="00216337">
      <w:pPr>
        <w:pStyle w:val="Paragraphedeliste"/>
        <w:numPr>
          <w:ilvl w:val="0"/>
          <w:numId w:val="14"/>
        </w:numPr>
        <w:spacing w:after="120"/>
        <w:jc w:val="both"/>
        <w:rPr>
          <w:rStyle w:val="Accentuation"/>
          <w:i w:val="0"/>
        </w:rPr>
      </w:pPr>
      <w:r>
        <w:rPr>
          <w:rStyle w:val="Accentuation"/>
          <w:i w:val="0"/>
        </w:rPr>
        <w:t>L’utilisation d’image</w:t>
      </w:r>
      <w:r w:rsidR="00815DCC">
        <w:rPr>
          <w:rStyle w:val="Accentuation"/>
          <w:i w:val="0"/>
        </w:rPr>
        <w:t>s</w:t>
      </w:r>
      <w:r>
        <w:rPr>
          <w:rStyle w:val="Accentuation"/>
          <w:i w:val="0"/>
        </w:rPr>
        <w:t xml:space="preserve"> est poss</w:t>
      </w:r>
      <w:r w:rsidR="00815DCC">
        <w:rPr>
          <w:rStyle w:val="Accentuation"/>
          <w:i w:val="0"/>
        </w:rPr>
        <w:t>ible</w:t>
      </w:r>
    </w:p>
    <w:p w14:paraId="692141B8" w14:textId="13FBAE13" w:rsidR="00216337" w:rsidRDefault="00216337" w:rsidP="00216337">
      <w:pPr>
        <w:pStyle w:val="Paragraphedeliste"/>
        <w:numPr>
          <w:ilvl w:val="0"/>
          <w:numId w:val="14"/>
        </w:numPr>
        <w:spacing w:after="120"/>
        <w:jc w:val="both"/>
        <w:rPr>
          <w:rStyle w:val="Accentuation"/>
          <w:i w:val="0"/>
        </w:rPr>
      </w:pPr>
      <w:r>
        <w:rPr>
          <w:rStyle w:val="Accentuation"/>
          <w:i w:val="0"/>
        </w:rPr>
        <w:t>Vous êtes libre dans le design de l’application</w:t>
      </w:r>
    </w:p>
    <w:p w14:paraId="05D18B42" w14:textId="388A3575" w:rsidR="00197A65" w:rsidRDefault="00197A65" w:rsidP="00216337">
      <w:pPr>
        <w:pStyle w:val="Paragraphedeliste"/>
        <w:numPr>
          <w:ilvl w:val="0"/>
          <w:numId w:val="14"/>
        </w:numPr>
        <w:spacing w:after="120"/>
        <w:jc w:val="both"/>
        <w:rPr>
          <w:rStyle w:val="Accentuation"/>
          <w:i w:val="0"/>
        </w:rPr>
      </w:pPr>
      <w:r>
        <w:rPr>
          <w:rStyle w:val="Accentuation"/>
          <w:i w:val="0"/>
        </w:rPr>
        <w:t xml:space="preserve">Respecter </w:t>
      </w:r>
      <w:r w:rsidR="00216337">
        <w:rPr>
          <w:rStyle w:val="Accentuation"/>
          <w:i w:val="0"/>
        </w:rPr>
        <w:t>le client</w:t>
      </w:r>
      <w:r>
        <w:rPr>
          <w:rStyle w:val="Accentuation"/>
          <w:i w:val="0"/>
        </w:rPr>
        <w:t xml:space="preserve">, en </w:t>
      </w:r>
      <w:r w:rsidR="00216337">
        <w:rPr>
          <w:rStyle w:val="Accentuation"/>
          <w:i w:val="0"/>
        </w:rPr>
        <w:t>utilisant</w:t>
      </w:r>
      <w:r>
        <w:rPr>
          <w:rStyle w:val="Accentuation"/>
          <w:i w:val="0"/>
        </w:rPr>
        <w:t xml:space="preserve"> des informations plausible</w:t>
      </w:r>
      <w:r w:rsidR="00815DCC">
        <w:rPr>
          <w:rStyle w:val="Accentuation"/>
          <w:i w:val="0"/>
        </w:rPr>
        <w:t>s</w:t>
      </w:r>
      <w:r>
        <w:rPr>
          <w:rStyle w:val="Accentuation"/>
          <w:i w:val="0"/>
        </w:rPr>
        <w:t xml:space="preserve"> et </w:t>
      </w:r>
      <w:r w:rsidR="00CD25FC">
        <w:rPr>
          <w:rStyle w:val="Accentuation"/>
          <w:i w:val="0"/>
        </w:rPr>
        <w:t>réaliste</w:t>
      </w:r>
      <w:r w:rsidR="00815DCC">
        <w:rPr>
          <w:rStyle w:val="Accentuation"/>
          <w:i w:val="0"/>
        </w:rPr>
        <w:t>s</w:t>
      </w:r>
      <w:r w:rsidR="00CD25FC">
        <w:rPr>
          <w:rStyle w:val="Accentuation"/>
          <w:i w:val="0"/>
        </w:rPr>
        <w:t>.</w:t>
      </w:r>
    </w:p>
    <w:p w14:paraId="119F9ED2" w14:textId="6D3CF64E" w:rsidR="00653B4B" w:rsidRPr="00CD25FC" w:rsidRDefault="00815DCC" w:rsidP="00216337">
      <w:pPr>
        <w:pStyle w:val="Paragraphedeliste"/>
        <w:numPr>
          <w:ilvl w:val="0"/>
          <w:numId w:val="14"/>
        </w:numPr>
        <w:spacing w:after="120"/>
        <w:jc w:val="both"/>
        <w:rPr>
          <w:rStyle w:val="Accentuation"/>
          <w:i w:val="0"/>
        </w:rPr>
      </w:pPr>
      <w:r>
        <w:rPr>
          <w:rStyle w:val="Accentuation"/>
          <w:i w:val="0"/>
        </w:rPr>
        <w:t>Toute</w:t>
      </w:r>
      <w:r w:rsidR="00197A65">
        <w:rPr>
          <w:rStyle w:val="Accentuation"/>
          <w:i w:val="0"/>
        </w:rPr>
        <w:t xml:space="preserve"> </w:t>
      </w:r>
      <w:r>
        <w:rPr>
          <w:rStyle w:val="Accentuation"/>
          <w:i w:val="0"/>
        </w:rPr>
        <w:t>information déplacée</w:t>
      </w:r>
      <w:r w:rsidR="00197A65">
        <w:rPr>
          <w:rStyle w:val="Accentuation"/>
          <w:i w:val="0"/>
        </w:rPr>
        <w:t xml:space="preserve"> ou qui peut nuire sera sanctionné</w:t>
      </w:r>
      <w:r>
        <w:rPr>
          <w:rStyle w:val="Accentuation"/>
          <w:i w:val="0"/>
        </w:rPr>
        <w:t>e</w:t>
      </w:r>
      <w:r w:rsidR="00197A65">
        <w:rPr>
          <w:rStyle w:val="Accentuation"/>
          <w:i w:val="0"/>
        </w:rPr>
        <w:t>.</w:t>
      </w:r>
    </w:p>
    <w:p w14:paraId="339C931D" w14:textId="7D026BD3" w:rsidR="00B24BBA" w:rsidRDefault="00B24BBA" w:rsidP="00C80DF2">
      <w:pPr>
        <w:jc w:val="both"/>
        <w:rPr>
          <w:rStyle w:val="Accentuation"/>
        </w:rPr>
      </w:pPr>
    </w:p>
    <w:p w14:paraId="60EF6FB1" w14:textId="4F151E52" w:rsidR="00FE7BFD" w:rsidRPr="004642CC" w:rsidRDefault="00FE7BFD" w:rsidP="00C80DF2">
      <w:pPr>
        <w:jc w:val="both"/>
        <w:rPr>
          <w:rStyle w:val="Accentuation"/>
        </w:rPr>
      </w:pPr>
      <w:r>
        <w:rPr>
          <w:rStyle w:val="Accentuation"/>
        </w:rPr>
        <w:t xml:space="preserve">Info : </w:t>
      </w:r>
      <w:hyperlink r:id="rId12" w:history="1">
        <w:r w:rsidRPr="00FE7BFD">
          <w:rPr>
            <w:rStyle w:val="Lienhypertexte"/>
          </w:rPr>
          <w:t>ici</w:t>
        </w:r>
      </w:hyperlink>
    </w:p>
    <w:sectPr w:rsidR="00FE7BFD" w:rsidRPr="004642CC" w:rsidSect="00772C13">
      <w:headerReference w:type="default" r:id="rId13"/>
      <w:footerReference w:type="default" r:id="rId14"/>
      <w:pgSz w:w="11906" w:h="16838" w:code="9"/>
      <w:pgMar w:top="1140" w:right="849" w:bottom="1134" w:left="1418" w:header="709"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6A419" w14:textId="77777777" w:rsidR="008B4763" w:rsidRDefault="008B4763">
      <w:r>
        <w:separator/>
      </w:r>
    </w:p>
  </w:endnote>
  <w:endnote w:type="continuationSeparator" w:id="0">
    <w:p w14:paraId="737684D0" w14:textId="77777777" w:rsidR="008B4763" w:rsidRDefault="008B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ED5A2" w14:textId="433D0F43" w:rsidR="00F64710" w:rsidRPr="000A5208" w:rsidRDefault="00C40D33" w:rsidP="00C40D33">
    <w:pPr>
      <w:pStyle w:val="Pieddepage"/>
      <w:pBdr>
        <w:top w:val="single" w:sz="4" w:space="1" w:color="auto"/>
      </w:pBdr>
    </w:pPr>
    <w:r w:rsidRPr="00C40D33">
      <w:t xml:space="preserve">© </w:t>
    </w:r>
    <w:r w:rsidR="00FB56D7">
      <w:t>BTS SIO Saint-</w:t>
    </w:r>
    <w:proofErr w:type="spellStart"/>
    <w:r w:rsidR="00FB56D7">
      <w:t>Adjutor</w:t>
    </w:r>
    <w:proofErr w:type="spellEnd"/>
    <w:r w:rsidR="00A3193E">
      <w:t xml:space="preserve"> - </w:t>
    </w:r>
    <w:r w:rsidR="00341979">
      <w:fldChar w:fldCharType="begin"/>
    </w:r>
    <w:r w:rsidR="00B258B6">
      <w:instrText xml:space="preserve"> DATE  \@ "MMMM yyyy" </w:instrText>
    </w:r>
    <w:r w:rsidR="00341979">
      <w:fldChar w:fldCharType="separate"/>
    </w:r>
    <w:r w:rsidR="00671651">
      <w:rPr>
        <w:noProof/>
      </w:rPr>
      <w:t>mars 2024</w:t>
    </w:r>
    <w:r w:rsidR="00341979">
      <w:fldChar w:fldCharType="end"/>
    </w:r>
    <w:r w:rsidR="00592C46">
      <w:t xml:space="preserve"> – v1.</w:t>
    </w:r>
    <w:r w:rsidR="00FB56D7">
      <w:t>0</w:t>
    </w:r>
    <w:r w:rsidR="00FB56D7">
      <w:tab/>
      <w:t xml:space="preserve"> </w:t>
    </w:r>
    <w:r w:rsidR="00A3193E">
      <w:tab/>
    </w:r>
    <w:r w:rsidR="000A5208" w:rsidRPr="003F7A48">
      <w:t xml:space="preserve">Page </w:t>
    </w:r>
    <w:r w:rsidR="00341979" w:rsidRPr="003F7A48">
      <w:rPr>
        <w:rStyle w:val="Numrodepage"/>
      </w:rPr>
      <w:fldChar w:fldCharType="begin"/>
    </w:r>
    <w:r w:rsidR="000A5208" w:rsidRPr="003F7A48">
      <w:rPr>
        <w:rStyle w:val="Numrodepage"/>
      </w:rPr>
      <w:instrText xml:space="preserve"> PAGE </w:instrText>
    </w:r>
    <w:r w:rsidR="00341979" w:rsidRPr="003F7A48">
      <w:rPr>
        <w:rStyle w:val="Numrodepage"/>
      </w:rPr>
      <w:fldChar w:fldCharType="separate"/>
    </w:r>
    <w:r w:rsidR="00E040C3">
      <w:rPr>
        <w:rStyle w:val="Numrodepage"/>
        <w:noProof/>
      </w:rPr>
      <w:t>2</w:t>
    </w:r>
    <w:r w:rsidR="00341979" w:rsidRPr="003F7A48">
      <w:rPr>
        <w:rStyle w:val="Numrodepage"/>
      </w:rPr>
      <w:fldChar w:fldCharType="end"/>
    </w:r>
    <w:r w:rsidR="000A5208" w:rsidRPr="003F7A48">
      <w:rPr>
        <w:rStyle w:val="Numrodepage"/>
      </w:rPr>
      <w:t>/</w:t>
    </w:r>
    <w:r w:rsidR="00341979" w:rsidRPr="003F7A48">
      <w:rPr>
        <w:rStyle w:val="Numrodepage"/>
      </w:rPr>
      <w:fldChar w:fldCharType="begin"/>
    </w:r>
    <w:r w:rsidR="000A5208" w:rsidRPr="003F7A48">
      <w:rPr>
        <w:rStyle w:val="Numrodepage"/>
      </w:rPr>
      <w:instrText xml:space="preserve"> NUMPAGES </w:instrText>
    </w:r>
    <w:r w:rsidR="00341979" w:rsidRPr="003F7A48">
      <w:rPr>
        <w:rStyle w:val="Numrodepage"/>
      </w:rPr>
      <w:fldChar w:fldCharType="separate"/>
    </w:r>
    <w:r w:rsidR="00E040C3">
      <w:rPr>
        <w:rStyle w:val="Numrodepage"/>
        <w:noProof/>
      </w:rPr>
      <w:t>4</w:t>
    </w:r>
    <w:r w:rsidR="00341979" w:rsidRPr="003F7A48">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C5C99" w14:textId="77777777" w:rsidR="008B4763" w:rsidRDefault="008B4763">
      <w:r>
        <w:separator/>
      </w:r>
    </w:p>
  </w:footnote>
  <w:footnote w:type="continuationSeparator" w:id="0">
    <w:p w14:paraId="551D702A" w14:textId="77777777" w:rsidR="008B4763" w:rsidRDefault="008B47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19BD6" w14:textId="13CB2D00" w:rsidR="00671651" w:rsidRDefault="00671651">
    <w:pPr>
      <w:pStyle w:val="En-tte"/>
    </w:pPr>
  </w:p>
  <w:p w14:paraId="748A1F94" w14:textId="77777777" w:rsidR="00671651" w:rsidRDefault="0067165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 w15:restartNumberingAfterBreak="0">
    <w:nsid w:val="04B9553F"/>
    <w:multiLevelType w:val="hybridMultilevel"/>
    <w:tmpl w:val="56CAD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1F3"/>
    <w:multiLevelType w:val="hybridMultilevel"/>
    <w:tmpl w:val="373AF3C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0EB60BAD"/>
    <w:multiLevelType w:val="hybridMultilevel"/>
    <w:tmpl w:val="2A4A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3B39A2"/>
    <w:multiLevelType w:val="hybridMultilevel"/>
    <w:tmpl w:val="7010B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4052CB"/>
    <w:multiLevelType w:val="hybridMultilevel"/>
    <w:tmpl w:val="7E4458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1D1F7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B906DCC"/>
    <w:multiLevelType w:val="hybridMultilevel"/>
    <w:tmpl w:val="0AF6BFD2"/>
    <w:lvl w:ilvl="0" w:tplc="A49C947E">
      <w:start w:val="1"/>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6C55BF1"/>
    <w:multiLevelType w:val="hybridMultilevel"/>
    <w:tmpl w:val="0E7CF0B2"/>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7A62F5"/>
    <w:multiLevelType w:val="hybridMultilevel"/>
    <w:tmpl w:val="244CFA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8D21AE"/>
    <w:multiLevelType w:val="hybridMultilevel"/>
    <w:tmpl w:val="561CE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F80343"/>
    <w:multiLevelType w:val="hybridMultilevel"/>
    <w:tmpl w:val="1744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DB70DB"/>
    <w:multiLevelType w:val="hybridMultilevel"/>
    <w:tmpl w:val="B59A677C"/>
    <w:lvl w:ilvl="0" w:tplc="040C0001">
      <w:start w:val="1"/>
      <w:numFmt w:val="bullet"/>
      <w:lvlText w:val=""/>
      <w:lvlJc w:val="left"/>
      <w:pPr>
        <w:ind w:left="1434" w:hanging="360"/>
      </w:pPr>
      <w:rPr>
        <w:rFonts w:ascii="Symbol" w:hAnsi="Symbol"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num w:numId="1">
    <w:abstractNumId w:val="8"/>
  </w:num>
  <w:num w:numId="2">
    <w:abstractNumId w:val="13"/>
  </w:num>
  <w:num w:numId="3">
    <w:abstractNumId w:val="7"/>
  </w:num>
  <w:num w:numId="4">
    <w:abstractNumId w:val="0"/>
  </w:num>
  <w:num w:numId="5">
    <w:abstractNumId w:val="12"/>
  </w:num>
  <w:num w:numId="6">
    <w:abstractNumId w:val="5"/>
  </w:num>
  <w:num w:numId="7">
    <w:abstractNumId w:val="9"/>
  </w:num>
  <w:num w:numId="8">
    <w:abstractNumId w:val="10"/>
  </w:num>
  <w:num w:numId="9">
    <w:abstractNumId w:val="2"/>
  </w:num>
  <w:num w:numId="10">
    <w:abstractNumId w:val="14"/>
  </w:num>
  <w:num w:numId="11">
    <w:abstractNumId w:val="1"/>
  </w:num>
  <w:num w:numId="12">
    <w:abstractNumId w:val="3"/>
  </w:num>
  <w:num w:numId="13">
    <w:abstractNumId w:val="15"/>
  </w:num>
  <w:num w:numId="14">
    <w:abstractNumId w:val="11"/>
  </w:num>
  <w:num w:numId="15">
    <w:abstractNumId w:val="6"/>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96"/>
    <w:rsid w:val="000151D9"/>
    <w:rsid w:val="00022752"/>
    <w:rsid w:val="0002588A"/>
    <w:rsid w:val="00033767"/>
    <w:rsid w:val="000377F0"/>
    <w:rsid w:val="000440E3"/>
    <w:rsid w:val="00047A0A"/>
    <w:rsid w:val="000530E8"/>
    <w:rsid w:val="00065D3A"/>
    <w:rsid w:val="00083BD6"/>
    <w:rsid w:val="00083F09"/>
    <w:rsid w:val="00086D0E"/>
    <w:rsid w:val="00097CFF"/>
    <w:rsid w:val="000A5208"/>
    <w:rsid w:val="000A6FF7"/>
    <w:rsid w:val="000B0EF4"/>
    <w:rsid w:val="000C1FF3"/>
    <w:rsid w:val="000C451C"/>
    <w:rsid w:val="000C712C"/>
    <w:rsid w:val="000D182E"/>
    <w:rsid w:val="000D65E3"/>
    <w:rsid w:val="000D7920"/>
    <w:rsid w:val="000E6013"/>
    <w:rsid w:val="000F25FB"/>
    <w:rsid w:val="000F76FF"/>
    <w:rsid w:val="00106FDC"/>
    <w:rsid w:val="00144819"/>
    <w:rsid w:val="001504A1"/>
    <w:rsid w:val="0017767A"/>
    <w:rsid w:val="001877D8"/>
    <w:rsid w:val="00191946"/>
    <w:rsid w:val="00197A65"/>
    <w:rsid w:val="001A0A0A"/>
    <w:rsid w:val="001A55D0"/>
    <w:rsid w:val="001B42FD"/>
    <w:rsid w:val="001B7FA6"/>
    <w:rsid w:val="001C4A3D"/>
    <w:rsid w:val="001D5FCC"/>
    <w:rsid w:val="001F0133"/>
    <w:rsid w:val="001F09D4"/>
    <w:rsid w:val="00206696"/>
    <w:rsid w:val="002137CD"/>
    <w:rsid w:val="00213B49"/>
    <w:rsid w:val="00216337"/>
    <w:rsid w:val="00217D2C"/>
    <w:rsid w:val="00222DF1"/>
    <w:rsid w:val="00225949"/>
    <w:rsid w:val="0023454A"/>
    <w:rsid w:val="0024524F"/>
    <w:rsid w:val="00260A64"/>
    <w:rsid w:val="0026470A"/>
    <w:rsid w:val="00284892"/>
    <w:rsid w:val="002A1B86"/>
    <w:rsid w:val="002A5468"/>
    <w:rsid w:val="002B4356"/>
    <w:rsid w:val="002C3637"/>
    <w:rsid w:val="002C468B"/>
    <w:rsid w:val="002C72B2"/>
    <w:rsid w:val="002C7506"/>
    <w:rsid w:val="002F0CB1"/>
    <w:rsid w:val="002F43E1"/>
    <w:rsid w:val="00301A80"/>
    <w:rsid w:val="00327DE2"/>
    <w:rsid w:val="0034027D"/>
    <w:rsid w:val="00341979"/>
    <w:rsid w:val="00344662"/>
    <w:rsid w:val="003449A3"/>
    <w:rsid w:val="00365D8F"/>
    <w:rsid w:val="003739D5"/>
    <w:rsid w:val="00373A4C"/>
    <w:rsid w:val="00395ECD"/>
    <w:rsid w:val="003C485E"/>
    <w:rsid w:val="003D0A1E"/>
    <w:rsid w:val="003F681D"/>
    <w:rsid w:val="0041378F"/>
    <w:rsid w:val="00414F3F"/>
    <w:rsid w:val="00423FD0"/>
    <w:rsid w:val="00430292"/>
    <w:rsid w:val="0043261A"/>
    <w:rsid w:val="00436C2C"/>
    <w:rsid w:val="00455F1C"/>
    <w:rsid w:val="004642CC"/>
    <w:rsid w:val="00464C7E"/>
    <w:rsid w:val="00474057"/>
    <w:rsid w:val="00485481"/>
    <w:rsid w:val="00493236"/>
    <w:rsid w:val="004A5C7D"/>
    <w:rsid w:val="004C62F4"/>
    <w:rsid w:val="00500E16"/>
    <w:rsid w:val="00501DE6"/>
    <w:rsid w:val="005134B5"/>
    <w:rsid w:val="0052565A"/>
    <w:rsid w:val="00536BC3"/>
    <w:rsid w:val="00574E22"/>
    <w:rsid w:val="00575096"/>
    <w:rsid w:val="00591ECD"/>
    <w:rsid w:val="00592C46"/>
    <w:rsid w:val="00595FF0"/>
    <w:rsid w:val="005A257C"/>
    <w:rsid w:val="005B1C68"/>
    <w:rsid w:val="005D7CF7"/>
    <w:rsid w:val="005E4553"/>
    <w:rsid w:val="00625055"/>
    <w:rsid w:val="00653B4B"/>
    <w:rsid w:val="00671651"/>
    <w:rsid w:val="00674CAD"/>
    <w:rsid w:val="00692747"/>
    <w:rsid w:val="006B64AF"/>
    <w:rsid w:val="006E561F"/>
    <w:rsid w:val="006E7468"/>
    <w:rsid w:val="006F49D7"/>
    <w:rsid w:val="00702138"/>
    <w:rsid w:val="00720623"/>
    <w:rsid w:val="00733EE6"/>
    <w:rsid w:val="007421B6"/>
    <w:rsid w:val="0076141F"/>
    <w:rsid w:val="00772C13"/>
    <w:rsid w:val="0077634C"/>
    <w:rsid w:val="00783E98"/>
    <w:rsid w:val="00790854"/>
    <w:rsid w:val="007919B7"/>
    <w:rsid w:val="007A066A"/>
    <w:rsid w:val="007B0465"/>
    <w:rsid w:val="007B0B79"/>
    <w:rsid w:val="007C392C"/>
    <w:rsid w:val="007C6D9A"/>
    <w:rsid w:val="007D2CDA"/>
    <w:rsid w:val="007F746A"/>
    <w:rsid w:val="00802624"/>
    <w:rsid w:val="00807A5E"/>
    <w:rsid w:val="00815DCC"/>
    <w:rsid w:val="00816F46"/>
    <w:rsid w:val="00817B8A"/>
    <w:rsid w:val="008245B6"/>
    <w:rsid w:val="00827863"/>
    <w:rsid w:val="00832D48"/>
    <w:rsid w:val="00834ED1"/>
    <w:rsid w:val="00870DCC"/>
    <w:rsid w:val="00893232"/>
    <w:rsid w:val="008B4763"/>
    <w:rsid w:val="008E0F08"/>
    <w:rsid w:val="008E5866"/>
    <w:rsid w:val="008E60C5"/>
    <w:rsid w:val="008E7606"/>
    <w:rsid w:val="008F528A"/>
    <w:rsid w:val="00923545"/>
    <w:rsid w:val="00937671"/>
    <w:rsid w:val="00956F8A"/>
    <w:rsid w:val="00973740"/>
    <w:rsid w:val="00997242"/>
    <w:rsid w:val="009977D1"/>
    <w:rsid w:val="009A063D"/>
    <w:rsid w:val="009B019F"/>
    <w:rsid w:val="009B02A7"/>
    <w:rsid w:val="009B4BFA"/>
    <w:rsid w:val="009C60E0"/>
    <w:rsid w:val="009F171E"/>
    <w:rsid w:val="009F2C57"/>
    <w:rsid w:val="00A04D11"/>
    <w:rsid w:val="00A3193E"/>
    <w:rsid w:val="00A66899"/>
    <w:rsid w:val="00A67071"/>
    <w:rsid w:val="00A72FFA"/>
    <w:rsid w:val="00A87D40"/>
    <w:rsid w:val="00AA49C0"/>
    <w:rsid w:val="00AC7303"/>
    <w:rsid w:val="00AD78C6"/>
    <w:rsid w:val="00AF2317"/>
    <w:rsid w:val="00AF2391"/>
    <w:rsid w:val="00AF5285"/>
    <w:rsid w:val="00B21C31"/>
    <w:rsid w:val="00B24BBA"/>
    <w:rsid w:val="00B258B6"/>
    <w:rsid w:val="00B4089C"/>
    <w:rsid w:val="00B459EB"/>
    <w:rsid w:val="00B6063A"/>
    <w:rsid w:val="00B724F1"/>
    <w:rsid w:val="00B83677"/>
    <w:rsid w:val="00B947A6"/>
    <w:rsid w:val="00B96980"/>
    <w:rsid w:val="00BA2FE7"/>
    <w:rsid w:val="00BA36C4"/>
    <w:rsid w:val="00BB63ED"/>
    <w:rsid w:val="00BC0402"/>
    <w:rsid w:val="00BC6697"/>
    <w:rsid w:val="00BD1E2D"/>
    <w:rsid w:val="00BE727F"/>
    <w:rsid w:val="00BF5F49"/>
    <w:rsid w:val="00C1301F"/>
    <w:rsid w:val="00C260AC"/>
    <w:rsid w:val="00C40D33"/>
    <w:rsid w:val="00C421CB"/>
    <w:rsid w:val="00C426E1"/>
    <w:rsid w:val="00C533A4"/>
    <w:rsid w:val="00C63FD2"/>
    <w:rsid w:val="00C72E76"/>
    <w:rsid w:val="00C75FE6"/>
    <w:rsid w:val="00C80DF2"/>
    <w:rsid w:val="00CA6D68"/>
    <w:rsid w:val="00CA7BF0"/>
    <w:rsid w:val="00CD25FC"/>
    <w:rsid w:val="00CE41F6"/>
    <w:rsid w:val="00CF1605"/>
    <w:rsid w:val="00D528FB"/>
    <w:rsid w:val="00D52B11"/>
    <w:rsid w:val="00D56669"/>
    <w:rsid w:val="00D57641"/>
    <w:rsid w:val="00D65DD7"/>
    <w:rsid w:val="00D8097A"/>
    <w:rsid w:val="00D927D1"/>
    <w:rsid w:val="00DA1DAE"/>
    <w:rsid w:val="00DA5EC6"/>
    <w:rsid w:val="00DA66AC"/>
    <w:rsid w:val="00DC0F13"/>
    <w:rsid w:val="00DD0364"/>
    <w:rsid w:val="00DD2A16"/>
    <w:rsid w:val="00DE0AC8"/>
    <w:rsid w:val="00DE3F89"/>
    <w:rsid w:val="00DF0CB7"/>
    <w:rsid w:val="00E040C3"/>
    <w:rsid w:val="00E0584C"/>
    <w:rsid w:val="00E1455E"/>
    <w:rsid w:val="00E22866"/>
    <w:rsid w:val="00E271A3"/>
    <w:rsid w:val="00E3148A"/>
    <w:rsid w:val="00E41124"/>
    <w:rsid w:val="00E67F8A"/>
    <w:rsid w:val="00E812C9"/>
    <w:rsid w:val="00E875C4"/>
    <w:rsid w:val="00EA01AD"/>
    <w:rsid w:val="00EA414A"/>
    <w:rsid w:val="00EC1F32"/>
    <w:rsid w:val="00EC4175"/>
    <w:rsid w:val="00EC7BF5"/>
    <w:rsid w:val="00EF2110"/>
    <w:rsid w:val="00EF54E7"/>
    <w:rsid w:val="00EF70F4"/>
    <w:rsid w:val="00F13501"/>
    <w:rsid w:val="00F43B46"/>
    <w:rsid w:val="00F44B4E"/>
    <w:rsid w:val="00F455BB"/>
    <w:rsid w:val="00F63835"/>
    <w:rsid w:val="00F64710"/>
    <w:rsid w:val="00F71761"/>
    <w:rsid w:val="00F72A88"/>
    <w:rsid w:val="00F83908"/>
    <w:rsid w:val="00F920C4"/>
    <w:rsid w:val="00F96CFA"/>
    <w:rsid w:val="00FA4EE7"/>
    <w:rsid w:val="00FA5595"/>
    <w:rsid w:val="00FA5723"/>
    <w:rsid w:val="00FB56D7"/>
    <w:rsid w:val="00FB64B7"/>
    <w:rsid w:val="00FC64BF"/>
    <w:rsid w:val="00FE7BFD"/>
    <w:rsid w:val="00FF4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79B7C"/>
  <w15:docId w15:val="{4B2420C5-05BF-4FBF-A3DB-4EAE8662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FF0"/>
    <w:rPr>
      <w:rFonts w:ascii="Arial" w:hAnsi="Arial" w:cs="Arial"/>
      <w:color w:val="000080"/>
    </w:rPr>
  </w:style>
  <w:style w:type="paragraph" w:styleId="Titre1">
    <w:name w:val="heading 1"/>
    <w:basedOn w:val="Normal"/>
    <w:next w:val="Normal"/>
    <w:link w:val="Titre1Car"/>
    <w:qFormat/>
    <w:rsid w:val="00DD0364"/>
    <w:pPr>
      <w:spacing w:before="100" w:beforeAutospacing="1" w:after="100" w:afterAutospacing="1"/>
      <w:outlineLvl w:val="0"/>
    </w:pPr>
    <w:rPr>
      <w:rFonts w:cs="Times New Roman"/>
      <w:b/>
      <w:bCs/>
      <w:color w:val="7D9BFF"/>
      <w:sz w:val="28"/>
      <w:szCs w:val="28"/>
    </w:rPr>
  </w:style>
  <w:style w:type="paragraph" w:styleId="Titre2">
    <w:name w:val="heading 2"/>
    <w:basedOn w:val="Normal"/>
    <w:next w:val="Normal"/>
    <w:link w:val="Titre2Car"/>
    <w:qFormat/>
    <w:rsid w:val="00DD0364"/>
    <w:pPr>
      <w:spacing w:before="100" w:beforeAutospacing="1" w:after="100" w:afterAutospacing="1"/>
      <w:outlineLvl w:val="1"/>
    </w:pPr>
    <w:rPr>
      <w:rFonts w:cs="Times New Roman"/>
      <w:b/>
      <w:bCs/>
      <w:color w:val="B02200"/>
      <w:sz w:val="26"/>
      <w:szCs w:val="36"/>
    </w:rPr>
  </w:style>
  <w:style w:type="paragraph" w:styleId="Titre3">
    <w:name w:val="heading 3"/>
    <w:basedOn w:val="Normal"/>
    <w:next w:val="Normal"/>
    <w:link w:val="Titre3Car"/>
    <w:qFormat/>
    <w:rsid w:val="00DD0364"/>
    <w:pPr>
      <w:outlineLvl w:val="2"/>
    </w:pPr>
    <w:rPr>
      <w:rFonts w:cs="Times New Roman"/>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4A5C7D"/>
    <w:pPr>
      <w:numPr>
        <w:numId w:val="2"/>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4"/>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character" w:customStyle="1" w:styleId="Titre1Car">
    <w:name w:val="Titre 1 Car"/>
    <w:link w:val="Titre1"/>
    <w:rsid w:val="00083BD6"/>
    <w:rPr>
      <w:rFonts w:ascii="Arial" w:hAnsi="Arial" w:cs="Arial"/>
      <w:b/>
      <w:bCs/>
      <w:color w:val="7D9BFF"/>
      <w:sz w:val="28"/>
      <w:szCs w:val="28"/>
    </w:rPr>
  </w:style>
  <w:style w:type="character" w:customStyle="1" w:styleId="Titre3Car">
    <w:name w:val="Titre 3 Car"/>
    <w:link w:val="Titre3"/>
    <w:rsid w:val="00106FDC"/>
    <w:rPr>
      <w:rFonts w:ascii="Arial" w:hAnsi="Arial" w:cs="Arial"/>
      <w:b/>
      <w:bCs/>
      <w:color w:val="000080"/>
    </w:rPr>
  </w:style>
  <w:style w:type="character" w:customStyle="1" w:styleId="Titre2Car">
    <w:name w:val="Titre 2 Car"/>
    <w:link w:val="Titre2"/>
    <w:rsid w:val="007919B7"/>
    <w:rPr>
      <w:rFonts w:ascii="Arial" w:hAnsi="Arial" w:cs="Arial"/>
      <w:b/>
      <w:bCs/>
      <w:color w:val="B02200"/>
      <w:sz w:val="26"/>
      <w:szCs w:val="36"/>
    </w:rPr>
  </w:style>
  <w:style w:type="paragraph" w:styleId="Titre">
    <w:name w:val="Title"/>
    <w:basedOn w:val="Normal"/>
    <w:next w:val="Normal"/>
    <w:link w:val="TitreCar"/>
    <w:qFormat/>
    <w:rsid w:val="00D57641"/>
    <w:pPr>
      <w:spacing w:before="240" w:after="60"/>
      <w:jc w:val="center"/>
      <w:outlineLvl w:val="0"/>
    </w:pPr>
    <w:rPr>
      <w:rFonts w:ascii="Calibri" w:eastAsia="MS Gothic" w:hAnsi="Calibri" w:cs="Times New Roman"/>
      <w:b/>
      <w:bCs/>
      <w:kern w:val="28"/>
      <w:sz w:val="32"/>
      <w:szCs w:val="32"/>
    </w:rPr>
  </w:style>
  <w:style w:type="character" w:customStyle="1" w:styleId="TitreCar">
    <w:name w:val="Titre Car"/>
    <w:link w:val="Titre"/>
    <w:rsid w:val="00D57641"/>
    <w:rPr>
      <w:rFonts w:ascii="Calibri" w:eastAsia="MS Gothic" w:hAnsi="Calibri" w:cs="Times New Roman"/>
      <w:b/>
      <w:bCs/>
      <w:color w:val="000080"/>
      <w:kern w:val="28"/>
      <w:sz w:val="32"/>
      <w:szCs w:val="32"/>
      <w:lang w:val="fr-FR"/>
    </w:rPr>
  </w:style>
  <w:style w:type="table" w:styleId="Grilledutableau">
    <w:name w:val="Table Grid"/>
    <w:basedOn w:val="TableauNormal"/>
    <w:rsid w:val="004C6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72"/>
    <w:rsid w:val="0077634C"/>
    <w:pPr>
      <w:ind w:left="720"/>
      <w:contextualSpacing/>
    </w:pPr>
  </w:style>
  <w:style w:type="character" w:customStyle="1" w:styleId="UnresolvedMention">
    <w:name w:val="Unresolved Mention"/>
    <w:basedOn w:val="Policepardfaut"/>
    <w:uiPriority w:val="99"/>
    <w:semiHidden/>
    <w:unhideWhenUsed/>
    <w:rsid w:val="00474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 w:id="167965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crutement.parcasterix.fr/"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casterix.fr/par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704D37A32E2F46A215DA02332D32D8" ma:contentTypeVersion="3" ma:contentTypeDescription="Crée un document." ma:contentTypeScope="" ma:versionID="a83dcd7813ce32725c59e6cbe7ca7378">
  <xsd:schema xmlns:xsd="http://www.w3.org/2001/XMLSchema" xmlns:xs="http://www.w3.org/2001/XMLSchema" xmlns:p="http://schemas.microsoft.com/office/2006/metadata/properties" xmlns:ns2="a5b6e173-9ee0-47fa-9e7f-068dfe0bc68f" targetNamespace="http://schemas.microsoft.com/office/2006/metadata/properties" ma:root="true" ma:fieldsID="2dad5df07712e57248035335f92f704b" ns2:_="">
    <xsd:import namespace="a5b6e173-9ee0-47fa-9e7f-068dfe0bc68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6e173-9ee0-47fa-9e7f-068dfe0bc6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57C777-2D8D-4441-A7E7-43156FED57B2}"/>
</file>

<file path=customXml/itemProps2.xml><?xml version="1.0" encoding="utf-8"?>
<ds:datastoreItem xmlns:ds="http://schemas.openxmlformats.org/officeDocument/2006/customXml" ds:itemID="{AC6D6F6B-53C0-4378-8922-9C7DE57CAAC7}"/>
</file>

<file path=customXml/itemProps3.xml><?xml version="1.0" encoding="utf-8"?>
<ds:datastoreItem xmlns:ds="http://schemas.openxmlformats.org/officeDocument/2006/customXml" ds:itemID="{4B7FA5D5-4407-4F65-AED6-21793C91BDD0}"/>
</file>

<file path=docProps/app.xml><?xml version="1.0" encoding="utf-8"?>
<Properties xmlns="http://schemas.openxmlformats.org/officeDocument/2006/extended-properties" xmlns:vt="http://schemas.openxmlformats.org/officeDocument/2006/docPropsVTypes">
  <Template>publicationCerta (3)</Template>
  <TotalTime>175</TotalTime>
  <Pages>4</Pages>
  <Words>914</Words>
  <Characters>5028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subject/>
  <dc:creator>Gaulier</dc:creator>
  <cp:keywords/>
  <cp:lastModifiedBy>gauliers</cp:lastModifiedBy>
  <cp:revision>9</cp:revision>
  <cp:lastPrinted>2019-11-22T07:26:00Z</cp:lastPrinted>
  <dcterms:created xsi:type="dcterms:W3CDTF">2022-03-02T14:56:00Z</dcterms:created>
  <dcterms:modified xsi:type="dcterms:W3CDTF">2024-03-21T10:09:00Z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y fmtid="{D5CDD505-2E9C-101B-9397-08002B2CF9AE}" pid="7" name="ContentTypeId">
    <vt:lpwstr>0x01010056704D37A32E2F46A215DA02332D32D8</vt:lpwstr>
  </property>
</Properties>
</file>